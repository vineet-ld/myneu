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9C786C" w:rsidP="009C786C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MyNEU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9C786C" w:rsidP="009C786C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Prototype Documentation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 w:rsidP="00D41AD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904913" w:rsidRDefault="00DE6567"/>
      </w:sdtContent>
    </w:sdt>
    <w:p w:rsidR="002C512F" w:rsidRPr="00117A19" w:rsidRDefault="00D35989" w:rsidP="009C786C">
      <w:pPr>
        <w:pStyle w:val="AxureTOCHeading"/>
        <w:rPr>
          <w:color w:val="943634" w:themeColor="accent2" w:themeShade="BF"/>
        </w:rPr>
      </w:pPr>
      <w:r>
        <w:br w:type="page"/>
      </w:r>
      <w:r w:rsidR="001C5100">
        <w:lastRenderedPageBreak/>
        <w:t>Table of Contents</w:t>
      </w:r>
      <w:bookmarkStart w:id="0" w:name="_GoBack"/>
      <w:bookmarkEnd w:id="0"/>
    </w:p>
    <w:p w:rsidR="009C786C" w:rsidRDefault="00317D15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b w:val="0"/>
        </w:rPr>
        <w:fldChar w:fldCharType="begin"/>
      </w:r>
      <w:r w:rsidR="001C5100">
        <w:instrText xml:space="preserve"> TOC \o "1-3" \h \z \t "AxureHeading1,1,AxureHeading2,2,AxureHeading3,3,AxureHeading4,4" </w:instrText>
      </w:r>
      <w:r>
        <w:rPr>
          <w:b w:val="0"/>
        </w:rPr>
        <w:fldChar w:fldCharType="separate"/>
      </w:r>
      <w:hyperlink w:anchor="_Toc454811855" w:history="1">
        <w:r w:rsidR="009C786C" w:rsidRPr="0074029B">
          <w:rPr>
            <w:rStyle w:val="Hyperlink"/>
            <w:noProof/>
          </w:rPr>
          <w:t>1. Pages</w:t>
        </w:r>
        <w:r w:rsidR="009C786C">
          <w:rPr>
            <w:noProof/>
            <w:webHidden/>
          </w:rPr>
          <w:tab/>
        </w:r>
        <w:r w:rsidR="009C786C">
          <w:rPr>
            <w:noProof/>
            <w:webHidden/>
          </w:rPr>
          <w:fldChar w:fldCharType="begin"/>
        </w:r>
        <w:r w:rsidR="009C786C">
          <w:rPr>
            <w:noProof/>
            <w:webHidden/>
          </w:rPr>
          <w:instrText xml:space="preserve"> PAGEREF _Toc454811855 \h </w:instrText>
        </w:r>
        <w:r w:rsidR="009C786C">
          <w:rPr>
            <w:noProof/>
            <w:webHidden/>
          </w:rPr>
        </w:r>
        <w:r w:rsidR="009C786C">
          <w:rPr>
            <w:noProof/>
            <w:webHidden/>
          </w:rPr>
          <w:fldChar w:fldCharType="separate"/>
        </w:r>
        <w:r w:rsidR="009C786C">
          <w:rPr>
            <w:noProof/>
            <w:webHidden/>
          </w:rPr>
          <w:t>7</w:t>
        </w:r>
        <w:r w:rsidR="009C786C"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56" w:history="1">
        <w:r w:rsidRPr="0074029B">
          <w:rPr>
            <w:rStyle w:val="Hyperlink"/>
            <w:noProof/>
          </w:rPr>
          <w:t>1.1. Page Tree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57" w:history="1">
        <w:r w:rsidRPr="0074029B">
          <w:rPr>
            <w:rStyle w:val="Hyperlink"/>
            <w:noProof/>
          </w:rPr>
          <w:t>1.2.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58" w:history="1">
        <w:r w:rsidRPr="0074029B">
          <w:rPr>
            <w:rStyle w:val="Hyperlink"/>
            <w:noProof/>
          </w:rPr>
          <w:t>1.2.1.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59" w:history="1">
        <w:r w:rsidRPr="0074029B">
          <w:rPr>
            <w:rStyle w:val="Hyperlink"/>
            <w:noProof/>
          </w:rPr>
          <w:t>1.2.2.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0" w:history="1">
        <w:r w:rsidRPr="0074029B">
          <w:rPr>
            <w:rStyle w:val="Hyperlink"/>
            <w:noProof/>
          </w:rPr>
          <w:t>1.3. Forgot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1" w:history="1">
        <w:r w:rsidRPr="0074029B">
          <w:rPr>
            <w:rStyle w:val="Hyperlink"/>
            <w:noProof/>
          </w:rPr>
          <w:t>1.3.1.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2" w:history="1">
        <w:r w:rsidRPr="0074029B">
          <w:rPr>
            <w:rStyle w:val="Hyperlink"/>
            <w:noProof/>
          </w:rPr>
          <w:t>1.3.2.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3" w:history="1">
        <w:r w:rsidRPr="0074029B">
          <w:rPr>
            <w:rStyle w:val="Hyperlink"/>
            <w:noProof/>
          </w:rPr>
          <w:t>1.4.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4" w:history="1">
        <w:r w:rsidRPr="0074029B">
          <w:rPr>
            <w:rStyle w:val="Hyperlink"/>
            <w:noProof/>
          </w:rPr>
          <w:t>1.4.1.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5" w:history="1">
        <w:r w:rsidRPr="0074029B">
          <w:rPr>
            <w:rStyle w:val="Hyperlink"/>
            <w:noProof/>
          </w:rPr>
          <w:t>1.4.2.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6" w:history="1">
        <w:r w:rsidRPr="0074029B">
          <w:rPr>
            <w:rStyle w:val="Hyperlink"/>
            <w:noProof/>
          </w:rPr>
          <w:t>1.4.3. newsPnl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7" w:history="1">
        <w:r w:rsidRPr="0074029B">
          <w:rPr>
            <w:rStyle w:val="Hyperlink"/>
            <w:noProof/>
          </w:rPr>
          <w:t>1.4.3.1. News1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8" w:history="1">
        <w:r w:rsidRPr="0074029B">
          <w:rPr>
            <w:rStyle w:val="Hyperlink"/>
            <w:noProof/>
          </w:rPr>
          <w:t>1.4.3.2.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69" w:history="1">
        <w:r w:rsidRPr="0074029B">
          <w:rPr>
            <w:rStyle w:val="Hyperlink"/>
            <w:noProof/>
          </w:rPr>
          <w:t>1.4.3.3. News2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0" w:history="1">
        <w:r w:rsidRPr="0074029B">
          <w:rPr>
            <w:rStyle w:val="Hyperlink"/>
            <w:noProof/>
          </w:rPr>
          <w:t>1.4.3.4.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1" w:history="1">
        <w:r w:rsidRPr="0074029B">
          <w:rPr>
            <w:rStyle w:val="Hyperlink"/>
            <w:noProof/>
          </w:rPr>
          <w:t>1.4.3.5. News3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2" w:history="1">
        <w:r w:rsidRPr="0074029B">
          <w:rPr>
            <w:rStyle w:val="Hyperlink"/>
            <w:noProof/>
          </w:rPr>
          <w:t>1.4.3.6.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3" w:history="1">
        <w:r w:rsidRPr="0074029B">
          <w:rPr>
            <w:rStyle w:val="Hyperlink"/>
            <w:noProof/>
          </w:rPr>
          <w:t>1.5. Library - My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4" w:history="1">
        <w:r w:rsidRPr="0074029B">
          <w:rPr>
            <w:rStyle w:val="Hyperlink"/>
            <w:noProof/>
          </w:rPr>
          <w:t>1.5.1.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5" w:history="1">
        <w:r w:rsidRPr="0074029B">
          <w:rPr>
            <w:rStyle w:val="Hyperlink"/>
            <w:noProof/>
          </w:rPr>
          <w:t>1.5.2.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6" w:history="1">
        <w:r w:rsidRPr="0074029B">
          <w:rPr>
            <w:rStyle w:val="Hyperlink"/>
            <w:noProof/>
          </w:rPr>
          <w:t>1.6. Library - Learning Material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7" w:history="1">
        <w:r w:rsidRPr="0074029B">
          <w:rPr>
            <w:rStyle w:val="Hyperlink"/>
            <w:noProof/>
          </w:rPr>
          <w:t>1.6.1.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8" w:history="1">
        <w:r w:rsidRPr="0074029B">
          <w:rPr>
            <w:rStyle w:val="Hyperlink"/>
            <w:noProof/>
          </w:rPr>
          <w:t>1.6.2.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79" w:history="1">
        <w:r w:rsidRPr="0074029B">
          <w:rPr>
            <w:rStyle w:val="Hyperlink"/>
            <w:noProof/>
          </w:rPr>
          <w:t>1.7. Library - Reserve a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0" w:history="1">
        <w:r w:rsidRPr="0074029B">
          <w:rPr>
            <w:rStyle w:val="Hyperlink"/>
            <w:noProof/>
          </w:rPr>
          <w:t>1.7.1.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1" w:history="1">
        <w:r w:rsidRPr="0074029B">
          <w:rPr>
            <w:rStyle w:val="Hyperlink"/>
            <w:noProof/>
          </w:rPr>
          <w:t>1.7.2.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2" w:history="1">
        <w:r w:rsidRPr="0074029B">
          <w:rPr>
            <w:rStyle w:val="Hyperlink"/>
            <w:noProof/>
          </w:rPr>
          <w:t>1.7.3. panel -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3" w:history="1">
        <w:r w:rsidRPr="0074029B">
          <w:rPr>
            <w:rStyle w:val="Hyperlink"/>
            <w:noProof/>
          </w:rPr>
          <w:t>1.7.3.1. November 2009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4" w:history="1">
        <w:r w:rsidRPr="0074029B">
          <w:rPr>
            <w:rStyle w:val="Hyperlink"/>
            <w:noProof/>
          </w:rPr>
          <w:t>1.7.3.2.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5" w:history="1">
        <w:r w:rsidRPr="0074029B">
          <w:rPr>
            <w:rStyle w:val="Hyperlink"/>
            <w:noProof/>
          </w:rPr>
          <w:t>1.7.3.3.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6" w:history="1">
        <w:r w:rsidRPr="0074029B">
          <w:rPr>
            <w:rStyle w:val="Hyperlink"/>
            <w:noProof/>
          </w:rPr>
          <w:t>1.8. Library - Search Room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7" w:history="1">
        <w:r w:rsidRPr="0074029B">
          <w:rPr>
            <w:rStyle w:val="Hyperlink"/>
            <w:noProof/>
          </w:rPr>
          <w:t>1.8.1.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8" w:history="1">
        <w:r w:rsidRPr="0074029B">
          <w:rPr>
            <w:rStyle w:val="Hyperlink"/>
            <w:noProof/>
          </w:rPr>
          <w:t>1.8.2.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89" w:history="1">
        <w:r w:rsidRPr="0074029B">
          <w:rPr>
            <w:rStyle w:val="Hyperlink"/>
            <w:noProof/>
          </w:rPr>
          <w:t>1.9. Academics-MyGrades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0" w:history="1">
        <w:r w:rsidRPr="0074029B">
          <w:rPr>
            <w:rStyle w:val="Hyperlink"/>
            <w:noProof/>
          </w:rPr>
          <w:t>1.9.1.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1" w:history="1">
        <w:r w:rsidRPr="0074029B">
          <w:rPr>
            <w:rStyle w:val="Hyperlink"/>
            <w:noProof/>
          </w:rPr>
          <w:t>1.9.2.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2" w:history="1">
        <w:r w:rsidRPr="0074029B">
          <w:rPr>
            <w:rStyle w:val="Hyperlink"/>
            <w:noProof/>
          </w:rPr>
          <w:t>1.10. Academics-MyCourses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3" w:history="1">
        <w:r w:rsidRPr="0074029B">
          <w:rPr>
            <w:rStyle w:val="Hyperlink"/>
            <w:noProof/>
          </w:rPr>
          <w:t>1.10.1.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4" w:history="1">
        <w:r w:rsidRPr="0074029B">
          <w:rPr>
            <w:rStyle w:val="Hyperlink"/>
            <w:noProof/>
          </w:rPr>
          <w:t>1.10.2.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5" w:history="1">
        <w:r w:rsidRPr="0074029B">
          <w:rPr>
            <w:rStyle w:val="Hyperlink"/>
            <w:noProof/>
          </w:rPr>
          <w:t>1.11. Academics-Individual Course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6" w:history="1">
        <w:r w:rsidRPr="0074029B">
          <w:rPr>
            <w:rStyle w:val="Hyperlink"/>
            <w:noProof/>
          </w:rPr>
          <w:t>1.11.1.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7" w:history="1">
        <w:r w:rsidRPr="0074029B">
          <w:rPr>
            <w:rStyle w:val="Hyperlink"/>
            <w:noProof/>
          </w:rPr>
          <w:t>1.11.2.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8" w:history="1">
        <w:r w:rsidRPr="0074029B">
          <w:rPr>
            <w:rStyle w:val="Hyperlink"/>
            <w:noProof/>
          </w:rPr>
          <w:t>1.11.3. Youtube 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899" w:history="1">
        <w:r w:rsidRPr="0074029B">
          <w:rPr>
            <w:rStyle w:val="Hyperlink"/>
            <w:noProof/>
          </w:rPr>
          <w:t>1.11.3.1.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0" w:history="1">
        <w:r w:rsidRPr="0074029B">
          <w:rPr>
            <w:rStyle w:val="Hyperlink"/>
            <w:noProof/>
          </w:rPr>
          <w:t>1.11.3.2.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1" w:history="1">
        <w:r w:rsidRPr="0074029B">
          <w:rPr>
            <w:rStyle w:val="Hyperlink"/>
            <w:noProof/>
          </w:rPr>
          <w:t>1.11.3.3.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2" w:history="1">
        <w:r w:rsidRPr="0074029B">
          <w:rPr>
            <w:rStyle w:val="Hyperlink"/>
            <w:noProof/>
          </w:rPr>
          <w:t>1.11.4. Media fill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3" w:history="1">
        <w:r w:rsidRPr="0074029B">
          <w:rPr>
            <w:rStyle w:val="Hyperlink"/>
            <w:noProof/>
          </w:rPr>
          <w:t>1.11.4.1.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4" w:history="1">
        <w:r w:rsidRPr="0074029B">
          <w:rPr>
            <w:rStyle w:val="Hyperlink"/>
            <w:noProof/>
          </w:rPr>
          <w:t>1.11.4.2. State2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5" w:history="1">
        <w:r w:rsidRPr="0074029B">
          <w:rPr>
            <w:rStyle w:val="Hyperlink"/>
            <w:noProof/>
          </w:rPr>
          <w:t>1.11.4.3.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6" w:history="1">
        <w:r w:rsidRPr="0074029B">
          <w:rPr>
            <w:rStyle w:val="Hyperlink"/>
            <w:noProof/>
          </w:rPr>
          <w:t>1.11.5. Play Pause btn1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7" w:history="1">
        <w:r w:rsidRPr="0074029B">
          <w:rPr>
            <w:rStyle w:val="Hyperlink"/>
            <w:noProof/>
          </w:rPr>
          <w:t>1.11.5.1.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8" w:history="1">
        <w:r w:rsidRPr="0074029B">
          <w:rPr>
            <w:rStyle w:val="Hyperlink"/>
            <w:noProof/>
          </w:rPr>
          <w:t>1.11.5.2.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09" w:history="1">
        <w:r w:rsidRPr="0074029B">
          <w:rPr>
            <w:rStyle w:val="Hyperlink"/>
            <w:noProof/>
          </w:rPr>
          <w:t>1.11.5.3. State2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0" w:history="1">
        <w:r w:rsidRPr="0074029B">
          <w:rPr>
            <w:rStyle w:val="Hyperlink"/>
            <w:noProof/>
          </w:rPr>
          <w:t>1.11.5.4.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1" w:history="1">
        <w:r w:rsidRPr="0074029B">
          <w:rPr>
            <w:rStyle w:val="Hyperlink"/>
            <w:noProof/>
          </w:rPr>
          <w:t>1.11.6. Youtube play icon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2" w:history="1">
        <w:r w:rsidRPr="0074029B">
          <w:rPr>
            <w:rStyle w:val="Hyperlink"/>
            <w:noProof/>
          </w:rPr>
          <w:t>1.11.6.1.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3" w:history="1">
        <w:r w:rsidRPr="0074029B">
          <w:rPr>
            <w:rStyle w:val="Hyperlink"/>
            <w:noProof/>
          </w:rPr>
          <w:t>1.11.6.2.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4" w:history="1">
        <w:r w:rsidRPr="0074029B">
          <w:rPr>
            <w:rStyle w:val="Hyperlink"/>
            <w:noProof/>
          </w:rPr>
          <w:t>1.11.6.3.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5" w:history="1">
        <w:r w:rsidRPr="0074029B">
          <w:rPr>
            <w:rStyle w:val="Hyperlink"/>
            <w:noProof/>
          </w:rPr>
          <w:t>1.11.7. Volume view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6" w:history="1">
        <w:r w:rsidRPr="0074029B">
          <w:rPr>
            <w:rStyle w:val="Hyperlink"/>
            <w:noProof/>
          </w:rPr>
          <w:t>1.11.7.1.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7" w:history="1">
        <w:r w:rsidRPr="0074029B">
          <w:rPr>
            <w:rStyle w:val="Hyperlink"/>
            <w:noProof/>
          </w:rPr>
          <w:t>1.11.7.2.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8" w:history="1">
        <w:r w:rsidRPr="0074029B">
          <w:rPr>
            <w:rStyle w:val="Hyperlink"/>
            <w:noProof/>
          </w:rPr>
          <w:t>1.11.7.3.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19" w:history="1">
        <w:r w:rsidRPr="0074029B">
          <w:rPr>
            <w:rStyle w:val="Hyperlink"/>
            <w:noProof/>
          </w:rPr>
          <w:t>1.11.8. Volume handle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0" w:history="1">
        <w:r w:rsidRPr="0074029B">
          <w:rPr>
            <w:rStyle w:val="Hyperlink"/>
            <w:noProof/>
          </w:rPr>
          <w:t>1.11.8.1.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1" w:history="1">
        <w:r w:rsidRPr="0074029B">
          <w:rPr>
            <w:rStyle w:val="Hyperlink"/>
            <w:noProof/>
          </w:rPr>
          <w:t>1.11.8.2.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2" w:history="1">
        <w:r w:rsidRPr="0074029B">
          <w:rPr>
            <w:rStyle w:val="Hyperlink"/>
            <w:noProof/>
          </w:rPr>
          <w:t>1.11.9. ReadingMaterial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3" w:history="1">
        <w:r w:rsidRPr="0074029B">
          <w:rPr>
            <w:rStyle w:val="Hyperlink"/>
            <w:noProof/>
          </w:rPr>
          <w:t>1.11.9.1.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4" w:history="1">
        <w:r w:rsidRPr="0074029B">
          <w:rPr>
            <w:rStyle w:val="Hyperlink"/>
            <w:noProof/>
          </w:rPr>
          <w:t>1.11.9.2.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5" w:history="1">
        <w:r w:rsidRPr="0074029B">
          <w:rPr>
            <w:rStyle w:val="Hyperlink"/>
            <w:noProof/>
          </w:rPr>
          <w:t>1.11.9.3. State2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6" w:history="1">
        <w:r w:rsidRPr="0074029B">
          <w:rPr>
            <w:rStyle w:val="Hyperlink"/>
            <w:noProof/>
          </w:rPr>
          <w:t>1.11.9.4.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7" w:history="1">
        <w:r w:rsidRPr="0074029B">
          <w:rPr>
            <w:rStyle w:val="Hyperlink"/>
            <w:noProof/>
          </w:rPr>
          <w:t>1.11.9.5. State3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8" w:history="1">
        <w:r w:rsidRPr="0074029B">
          <w:rPr>
            <w:rStyle w:val="Hyperlink"/>
            <w:noProof/>
          </w:rPr>
          <w:t>1.11.9.6.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29" w:history="1">
        <w:r w:rsidRPr="0074029B">
          <w:rPr>
            <w:rStyle w:val="Hyperlink"/>
            <w:noProof/>
          </w:rPr>
          <w:t>1.11.10. assignmentQuestions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0" w:history="1">
        <w:r w:rsidRPr="0074029B">
          <w:rPr>
            <w:rStyle w:val="Hyperlink"/>
            <w:noProof/>
          </w:rPr>
          <w:t>1.11.10.1.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1" w:history="1">
        <w:r w:rsidRPr="0074029B">
          <w:rPr>
            <w:rStyle w:val="Hyperlink"/>
            <w:noProof/>
          </w:rPr>
          <w:t>1.11.10.2.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2" w:history="1">
        <w:r w:rsidRPr="0074029B">
          <w:rPr>
            <w:rStyle w:val="Hyperlink"/>
            <w:noProof/>
          </w:rPr>
          <w:t>1.11.10.3. State2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3" w:history="1">
        <w:r w:rsidRPr="0074029B">
          <w:rPr>
            <w:rStyle w:val="Hyperlink"/>
            <w:noProof/>
          </w:rPr>
          <w:t>1.11.10.4.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4" w:history="1">
        <w:r w:rsidRPr="0074029B">
          <w:rPr>
            <w:rStyle w:val="Hyperlink"/>
            <w:noProof/>
          </w:rPr>
          <w:t>1.11.11. Announcements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5" w:history="1">
        <w:r w:rsidRPr="0074029B">
          <w:rPr>
            <w:rStyle w:val="Hyperlink"/>
            <w:noProof/>
          </w:rPr>
          <w:t>1.11.11.1. State1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6" w:history="1">
        <w:r w:rsidRPr="0074029B">
          <w:rPr>
            <w:rStyle w:val="Hyperlink"/>
            <w:noProof/>
          </w:rPr>
          <w:t>1.11.11.2.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7" w:history="1">
        <w:r w:rsidRPr="0074029B">
          <w:rPr>
            <w:rStyle w:val="Hyperlink"/>
            <w:noProof/>
          </w:rPr>
          <w:t>1.11.11.3. State2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8" w:history="1">
        <w:r w:rsidRPr="0074029B">
          <w:rPr>
            <w:rStyle w:val="Hyperlink"/>
            <w:noProof/>
          </w:rPr>
          <w:t>1.11.11.4.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39" w:history="1">
        <w:r w:rsidRPr="0074029B">
          <w:rPr>
            <w:rStyle w:val="Hyperlink"/>
            <w:noProof/>
          </w:rPr>
          <w:t>1.11.11.5. State3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0" w:history="1">
        <w:r w:rsidRPr="0074029B">
          <w:rPr>
            <w:rStyle w:val="Hyperlink"/>
            <w:noProof/>
          </w:rPr>
          <w:t>1.11.11.6.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1" w:history="1">
        <w:r w:rsidRPr="0074029B">
          <w:rPr>
            <w:rStyle w:val="Hyperlink"/>
            <w:noProof/>
          </w:rPr>
          <w:t>1.11.11.7. State4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2" w:history="1">
        <w:r w:rsidRPr="0074029B">
          <w:rPr>
            <w:rStyle w:val="Hyperlink"/>
            <w:noProof/>
          </w:rPr>
          <w:t>1.11.11.8.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3" w:history="1">
        <w:r w:rsidRPr="0074029B">
          <w:rPr>
            <w:rStyle w:val="Hyperlink"/>
            <w:noProof/>
          </w:rPr>
          <w:t>1.12. Academics-Transcripts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4" w:history="1">
        <w:r w:rsidRPr="0074029B">
          <w:rPr>
            <w:rStyle w:val="Hyperlink"/>
            <w:noProof/>
          </w:rPr>
          <w:t>1.12.1.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5" w:history="1">
        <w:r w:rsidRPr="0074029B">
          <w:rPr>
            <w:rStyle w:val="Hyperlink"/>
            <w:noProof/>
          </w:rPr>
          <w:t>1.13. Services-Parking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6" w:history="1">
        <w:r w:rsidRPr="0074029B">
          <w:rPr>
            <w:rStyle w:val="Hyperlink"/>
            <w:noProof/>
          </w:rPr>
          <w:t>1.13.1.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7" w:history="1">
        <w:r w:rsidRPr="0074029B">
          <w:rPr>
            <w:rStyle w:val="Hyperlink"/>
            <w:noProof/>
          </w:rPr>
          <w:t>1.13.2.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8" w:history="1">
        <w:r w:rsidRPr="0074029B">
          <w:rPr>
            <w:rStyle w:val="Hyperlink"/>
            <w:noProof/>
          </w:rPr>
          <w:t>1.13.3. panel -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49" w:history="1">
        <w:r w:rsidRPr="0074029B">
          <w:rPr>
            <w:rStyle w:val="Hyperlink"/>
            <w:noProof/>
          </w:rPr>
          <w:t>1.13.3.1. November 2009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0" w:history="1">
        <w:r w:rsidRPr="0074029B">
          <w:rPr>
            <w:rStyle w:val="Hyperlink"/>
            <w:noProof/>
          </w:rPr>
          <w:t>1.13.3.2.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1" w:history="1">
        <w:r w:rsidRPr="0074029B">
          <w:rPr>
            <w:rStyle w:val="Hyperlink"/>
            <w:noProof/>
          </w:rPr>
          <w:t>1.13.3.3.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2" w:history="1">
        <w:r w:rsidRPr="0074029B">
          <w:rPr>
            <w:rStyle w:val="Hyperlink"/>
            <w:noProof/>
          </w:rPr>
          <w:t>1.14. Services-Finance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3" w:history="1">
        <w:r w:rsidRPr="0074029B">
          <w:rPr>
            <w:rStyle w:val="Hyperlink"/>
            <w:noProof/>
          </w:rPr>
          <w:t>1.14.1.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4" w:history="1">
        <w:r w:rsidRPr="0074029B">
          <w:rPr>
            <w:rStyle w:val="Hyperlink"/>
            <w:noProof/>
          </w:rPr>
          <w:t>1.15. Services-HealthAppointment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5" w:history="1">
        <w:r w:rsidRPr="0074029B">
          <w:rPr>
            <w:rStyle w:val="Hyperlink"/>
            <w:noProof/>
          </w:rPr>
          <w:t>1.15.1.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6" w:history="1">
        <w:r w:rsidRPr="0074029B">
          <w:rPr>
            <w:rStyle w:val="Hyperlink"/>
            <w:noProof/>
          </w:rPr>
          <w:t>1.15.2.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7" w:history="1">
        <w:r w:rsidRPr="0074029B">
          <w:rPr>
            <w:rStyle w:val="Hyperlink"/>
            <w:noProof/>
          </w:rPr>
          <w:t>1.15.3. panel -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8" w:history="1">
        <w:r w:rsidRPr="0074029B">
          <w:rPr>
            <w:rStyle w:val="Hyperlink"/>
            <w:noProof/>
          </w:rPr>
          <w:t>1.15.3.1. November 2009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59" w:history="1">
        <w:r w:rsidRPr="0074029B">
          <w:rPr>
            <w:rStyle w:val="Hyperlink"/>
            <w:noProof/>
          </w:rPr>
          <w:t>1.15.3.2.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0" w:history="1">
        <w:r w:rsidRPr="0074029B">
          <w:rPr>
            <w:rStyle w:val="Hyperlink"/>
            <w:noProof/>
          </w:rPr>
          <w:t>1.15.3.3.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1" w:history="1">
        <w:r w:rsidRPr="0074029B">
          <w:rPr>
            <w:rStyle w:val="Hyperlink"/>
            <w:noProof/>
          </w:rPr>
          <w:t>1.16. Dashboard v2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2" w:history="1">
        <w:r w:rsidRPr="0074029B">
          <w:rPr>
            <w:rStyle w:val="Hyperlink"/>
            <w:noProof/>
          </w:rPr>
          <w:t>1.16.1.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3" w:history="1">
        <w:r w:rsidRPr="0074029B">
          <w:rPr>
            <w:rStyle w:val="Hyperlink"/>
            <w:noProof/>
          </w:rPr>
          <w:t>1.16.2.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4" w:history="1">
        <w:r w:rsidRPr="0074029B">
          <w:rPr>
            <w:rStyle w:val="Hyperlink"/>
            <w:noProof/>
          </w:rPr>
          <w:t>1.16.3. newsPnl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5" w:history="1">
        <w:r w:rsidRPr="0074029B">
          <w:rPr>
            <w:rStyle w:val="Hyperlink"/>
            <w:noProof/>
          </w:rPr>
          <w:t>1.16.3.1. News1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6" w:history="1">
        <w:r w:rsidRPr="0074029B">
          <w:rPr>
            <w:rStyle w:val="Hyperlink"/>
            <w:noProof/>
          </w:rPr>
          <w:t>1.16.3.2.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7" w:history="1">
        <w:r w:rsidRPr="0074029B">
          <w:rPr>
            <w:rStyle w:val="Hyperlink"/>
            <w:noProof/>
          </w:rPr>
          <w:t>1.16.3.3. News2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8" w:history="1">
        <w:r w:rsidRPr="0074029B">
          <w:rPr>
            <w:rStyle w:val="Hyperlink"/>
            <w:noProof/>
          </w:rPr>
          <w:t>1.16.3.4.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69" w:history="1">
        <w:r w:rsidRPr="0074029B">
          <w:rPr>
            <w:rStyle w:val="Hyperlink"/>
            <w:noProof/>
          </w:rPr>
          <w:t>1.16.3.5. News3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4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0" w:history="1">
        <w:r w:rsidRPr="0074029B">
          <w:rPr>
            <w:rStyle w:val="Hyperlink"/>
            <w:noProof/>
          </w:rPr>
          <w:t>1.16.3.6.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1" w:history="1">
        <w:r w:rsidRPr="0074029B">
          <w:rPr>
            <w:rStyle w:val="Hyperlink"/>
            <w:noProof/>
          </w:rPr>
          <w:t>1.17. Page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2" w:history="1">
        <w:r w:rsidRPr="0074029B">
          <w:rPr>
            <w:rStyle w:val="Hyperlink"/>
            <w:noProof/>
          </w:rPr>
          <w:t>1.17.1.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54811973" w:history="1">
        <w:r w:rsidRPr="0074029B">
          <w:rPr>
            <w:rStyle w:val="Hyperlink"/>
            <w:noProof/>
          </w:rPr>
          <w:t>2. Masters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4" w:history="1">
        <w:r w:rsidRPr="0074029B">
          <w:rPr>
            <w:rStyle w:val="Hyperlink"/>
            <w:noProof/>
          </w:rPr>
          <w:t>2.1. Master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5" w:history="1">
        <w:r w:rsidRPr="0074029B">
          <w:rPr>
            <w:rStyle w:val="Hyperlink"/>
            <w:noProof/>
          </w:rPr>
          <w:t>2.2. Header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6" w:history="1">
        <w:r w:rsidRPr="0074029B">
          <w:rPr>
            <w:rStyle w:val="Hyperlink"/>
            <w:noProof/>
          </w:rPr>
          <w:t>2.2.1.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7" w:history="1">
        <w:r w:rsidRPr="0074029B">
          <w:rPr>
            <w:rStyle w:val="Hyperlink"/>
            <w:noProof/>
          </w:rPr>
          <w:t>2.2.2.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8" w:history="1">
        <w:r w:rsidRPr="0074029B">
          <w:rPr>
            <w:rStyle w:val="Hyperlink"/>
            <w:noProof/>
          </w:rPr>
          <w:t>2.3. Main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79" w:history="1">
        <w:r w:rsidRPr="0074029B">
          <w:rPr>
            <w:rStyle w:val="Hyperlink"/>
            <w:noProof/>
          </w:rPr>
          <w:t>2.3.1.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0" w:history="1">
        <w:r w:rsidRPr="0074029B">
          <w:rPr>
            <w:rStyle w:val="Hyperlink"/>
            <w:noProof/>
          </w:rPr>
          <w:t>2.3.2.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1" w:history="1">
        <w:r w:rsidRPr="0074029B">
          <w:rPr>
            <w:rStyle w:val="Hyperlink"/>
            <w:noProof/>
          </w:rPr>
          <w:t>2.4. Submit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2" w:history="1">
        <w:r w:rsidRPr="0074029B">
          <w:rPr>
            <w:rStyle w:val="Hyperlink"/>
            <w:noProof/>
          </w:rPr>
          <w:t>2.4.1.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3" w:history="1">
        <w:r w:rsidRPr="0074029B">
          <w:rPr>
            <w:rStyle w:val="Hyperlink"/>
            <w:noProof/>
          </w:rPr>
          <w:t>2.5.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4" w:history="1">
        <w:r w:rsidRPr="0074029B">
          <w:rPr>
            <w:rStyle w:val="Hyperlink"/>
            <w:noProof/>
          </w:rPr>
          <w:t>2.5.1.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5" w:history="1">
        <w:r w:rsidRPr="0074029B">
          <w:rPr>
            <w:rStyle w:val="Hyperlink"/>
            <w:noProof/>
          </w:rPr>
          <w:t>2.6. Tile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6" w:history="1">
        <w:r w:rsidRPr="0074029B">
          <w:rPr>
            <w:rStyle w:val="Hyperlink"/>
            <w:noProof/>
          </w:rPr>
          <w:t>2.6.1.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7" w:history="1">
        <w:r w:rsidRPr="0074029B">
          <w:rPr>
            <w:rStyle w:val="Hyperlink"/>
            <w:noProof/>
          </w:rPr>
          <w:t>2.7. Back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8" w:history="1">
        <w:r w:rsidRPr="0074029B">
          <w:rPr>
            <w:rStyle w:val="Hyperlink"/>
            <w:noProof/>
          </w:rPr>
          <w:t>2.7.1.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89" w:history="1">
        <w:r w:rsidRPr="0074029B">
          <w:rPr>
            <w:rStyle w:val="Hyperlink"/>
            <w:noProof/>
          </w:rPr>
          <w:t>2.7.2.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90" w:history="1">
        <w:r w:rsidRPr="0074029B">
          <w:rPr>
            <w:rStyle w:val="Hyperlink"/>
            <w:noProof/>
          </w:rPr>
          <w:t>2.8. SearchRoomDialog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91" w:history="1">
        <w:r w:rsidRPr="0074029B">
          <w:rPr>
            <w:rStyle w:val="Hyperlink"/>
            <w:noProof/>
          </w:rPr>
          <w:t>2.8.1.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C786C" w:rsidRDefault="009C786C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4811992" w:history="1">
        <w:r w:rsidRPr="0074029B">
          <w:rPr>
            <w:rStyle w:val="Hyperlink"/>
            <w:noProof/>
          </w:rPr>
          <w:t>2.8.2. Widget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_Toc454811992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634D62" w:rsidRDefault="00317D15" w:rsidP="001C5100">
      <w:pPr>
        <w:rPr>
          <w:b/>
        </w:rPr>
      </w:pPr>
      <w:r>
        <w:rPr>
          <w:b/>
        </w:rPr>
        <w:fldChar w:fldCharType="end"/>
      </w:r>
    </w:p>
    <w:p w:rsidR="004144D0" w:rsidRDefault="00634D62" w:rsidP="00536F6D">
      <w:r>
        <w:br w:type="page"/>
      </w:r>
    </w:p>
    <w:p w:rsidR="007B7C5C" w:rsidRDefault="007B7C5C">
      <w:pPr>
        <w:sectPr w:rsidR="007B7C5C" w:rsidSect="004F3FB3">
          <w:headerReference w:type="default" r:id="rId9"/>
          <w:footerReference w:type="default" r:id="rId10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</w:pPr>
    </w:p>
    <w:p w:rsidR="007B7C5C" w:rsidRDefault="00DE6567">
      <w:pPr>
        <w:pStyle w:val="AxureHeading1"/>
        <w:keepNext/>
      </w:pPr>
      <w:bookmarkStart w:id="1" w:name="_Toc454811855"/>
      <w:r>
        <w:lastRenderedPageBreak/>
        <w:t>Pages</w:t>
      </w:r>
      <w:bookmarkEnd w:id="1"/>
    </w:p>
    <w:p w:rsidR="007B7C5C" w:rsidRDefault="00DE6567">
      <w:pPr>
        <w:pStyle w:val="AxureHeading2"/>
        <w:keepNext/>
      </w:pPr>
      <w:bookmarkStart w:id="2" w:name="_Toc454811856"/>
      <w:r>
        <w:t>Page Tree</w:t>
      </w:r>
      <w:bookmarkEnd w:id="2"/>
    </w:p>
    <w:p w:rsidR="007B7C5C" w:rsidRDefault="00DE6567">
      <w:r>
        <w:t>Login</w:t>
      </w:r>
      <w:r>
        <w:br/>
      </w:r>
      <w:r>
        <w:tab/>
        <w:t>Forgot Password</w:t>
      </w:r>
      <w:r>
        <w:br/>
      </w:r>
      <w:r>
        <w:tab/>
        <w:t>Dashboard</w:t>
      </w:r>
      <w:r>
        <w:br/>
      </w:r>
      <w:r>
        <w:tab/>
      </w:r>
      <w:r>
        <w:tab/>
        <w:t>Library</w:t>
      </w:r>
      <w:r>
        <w:br/>
      </w:r>
      <w:r>
        <w:tab/>
      </w:r>
      <w:r>
        <w:tab/>
      </w:r>
      <w:r>
        <w:tab/>
        <w:t>Library - My Account</w:t>
      </w:r>
      <w:r>
        <w:br/>
      </w:r>
      <w:r>
        <w:tab/>
      </w:r>
      <w:r>
        <w:tab/>
      </w:r>
      <w:r>
        <w:tab/>
        <w:t>Library - Learning Material</w:t>
      </w:r>
      <w:r>
        <w:br/>
      </w:r>
      <w:r>
        <w:tab/>
      </w:r>
      <w:r>
        <w:tab/>
      </w:r>
      <w:r>
        <w:tab/>
        <w:t>Library - Reserve a Room</w:t>
      </w:r>
      <w:r>
        <w:br/>
      </w:r>
      <w:r>
        <w:tab/>
      </w:r>
      <w:r>
        <w:tab/>
      </w:r>
      <w:r>
        <w:tab/>
      </w:r>
      <w:r>
        <w:tab/>
        <w:t>Library - Search Room</w:t>
      </w:r>
      <w:r>
        <w:br/>
      </w:r>
      <w:r>
        <w:tab/>
      </w:r>
      <w:r>
        <w:tab/>
        <w:t>Courses</w:t>
      </w:r>
      <w:r>
        <w:br/>
      </w:r>
      <w:r>
        <w:tab/>
      </w:r>
      <w:r>
        <w:tab/>
      </w:r>
      <w:r>
        <w:tab/>
        <w:t>Academics-MyGrades</w:t>
      </w:r>
      <w:r>
        <w:br/>
      </w:r>
      <w:r>
        <w:tab/>
      </w:r>
      <w:r>
        <w:tab/>
      </w:r>
      <w:r>
        <w:tab/>
        <w:t>Academics-MyCourses</w:t>
      </w:r>
      <w:r>
        <w:br/>
      </w:r>
      <w:r>
        <w:tab/>
      </w:r>
      <w:r>
        <w:tab/>
      </w:r>
      <w:r>
        <w:tab/>
        <w:t>Academics-Individual Course</w:t>
      </w:r>
      <w:r>
        <w:br/>
      </w:r>
      <w:r>
        <w:tab/>
      </w:r>
      <w:r>
        <w:tab/>
      </w:r>
      <w:r>
        <w:tab/>
        <w:t>Acad</w:t>
      </w:r>
      <w:r>
        <w:t>emics-Transcripts</w:t>
      </w:r>
      <w:r>
        <w:br/>
      </w:r>
      <w:r>
        <w:tab/>
      </w:r>
      <w:r>
        <w:tab/>
        <w:t>Services</w:t>
      </w:r>
      <w:r>
        <w:br/>
      </w:r>
      <w:r>
        <w:tab/>
      </w:r>
      <w:r>
        <w:tab/>
      </w:r>
      <w:r>
        <w:tab/>
        <w:t>Services-Parking</w:t>
      </w:r>
      <w:r>
        <w:br/>
      </w:r>
      <w:r>
        <w:tab/>
      </w:r>
      <w:r>
        <w:tab/>
      </w:r>
      <w:r>
        <w:tab/>
        <w:t>Services-Finance</w:t>
      </w:r>
      <w:r>
        <w:br/>
      </w:r>
      <w:r>
        <w:tab/>
      </w:r>
      <w:r>
        <w:tab/>
      </w:r>
      <w:r>
        <w:tab/>
        <w:t>Services-HealthAppointment</w:t>
      </w:r>
      <w:r>
        <w:br/>
      </w:r>
      <w:r>
        <w:tab/>
        <w:t>Dashboard v2</w:t>
      </w:r>
      <w:r>
        <w:br/>
      </w:r>
      <w:r>
        <w:tab/>
        <w:t>Page 3</w:t>
      </w:r>
    </w:p>
    <w:p w:rsidR="007B7C5C" w:rsidRDefault="00DE6567">
      <w:pPr>
        <w:pStyle w:val="AxureHeading2"/>
        <w:keepNext/>
      </w:pPr>
      <w:r>
        <w:br w:type="page"/>
      </w:r>
      <w:bookmarkStart w:id="3" w:name="_Toc454811857"/>
      <w:r>
        <w:lastRenderedPageBreak/>
        <w:t>Login</w:t>
      </w:r>
      <w:bookmarkEnd w:id="3"/>
    </w:p>
    <w:p w:rsidR="007B7C5C" w:rsidRDefault="00DE6567">
      <w:pPr>
        <w:pStyle w:val="AxureHeading3"/>
        <w:keepNext/>
      </w:pPr>
      <w:bookmarkStart w:id="4" w:name="_Toc454811858"/>
      <w:r>
        <w:t>User Interface</w:t>
      </w:r>
      <w:bookmarkEnd w:id="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37185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5" w:name="_Toc454811859"/>
      <w:r>
        <w:t>Widget Table</w:t>
      </w:r>
      <w:bookmarkEnd w:id="5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812"/>
        <w:gridCol w:w="9356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</w:t>
            </w:r>
            <w:r>
              <w:br/>
              <w:t xml:space="preserve"> (If text on usernameTxt equals ""):</w:t>
            </w:r>
            <w:r>
              <w:br/>
              <w:t xml:space="preserve">   </w:t>
            </w:r>
            <w:r>
              <w:t xml:space="preserve"> Show userNameErr</w:t>
            </w:r>
            <w:r>
              <w:br/>
              <w:t xml:space="preserve">  Case 2</w:t>
            </w:r>
            <w:r>
              <w:br/>
              <w:t xml:space="preserve"> (Else If text on usernameTxt does not equal ""):</w:t>
            </w:r>
            <w:r>
              <w:br/>
              <w:t xml:space="preserve">    Hide userNameErr</w:t>
            </w:r>
            <w:r>
              <w:br/>
              <w:t xml:space="preserve">  Case 3</w:t>
            </w:r>
            <w:r>
              <w:br/>
              <w:t xml:space="preserve"> (If text on passwordTxt equals ""):</w:t>
            </w:r>
            <w:r>
              <w:br/>
              <w:t xml:space="preserve">    Show passwordErr</w:t>
            </w:r>
            <w:r>
              <w:br/>
              <w:t xml:space="preserve">  Case 4</w:t>
            </w:r>
            <w:r>
              <w:br/>
              <w:t xml:space="preserve"> (Else If text on passwordTxt does not equal ""):</w:t>
            </w:r>
            <w:r>
              <w:br/>
              <w:t xml:space="preserve">    Hide passwordErr</w:t>
            </w:r>
            <w:r>
              <w:br/>
              <w:t xml:space="preserve">  Case 5</w:t>
            </w:r>
            <w:r>
              <w:br/>
              <w:t xml:space="preserve"> (</w:t>
            </w:r>
            <w:r>
              <w:t>If text on usernameTxt equals "dandekar.v" and text on passwordTxt equals "12345"):</w:t>
            </w:r>
            <w:r>
              <w:br/>
              <w:t xml:space="preserve">    Set value of OnLoadVariable equal to "Vineet Dandekar"</w:t>
            </w:r>
            <w:r>
              <w:br/>
              <w:t xml:space="preserve">    Open Dashboard in Current Window</w:t>
            </w:r>
            <w:r>
              <w:br/>
              <w:t xml:space="preserve">  Case 6</w:t>
            </w:r>
            <w:r>
              <w:br/>
              <w:t xml:space="preserve"> (Else If text on usernameTxt does not equal "dandekar.v" and text </w:t>
            </w:r>
            <w:r>
              <w:t>on usernameTxt does not equal "" and text on passwordTxt does not equal "12345" and text on passwordTxt does not equal ""):</w:t>
            </w:r>
            <w:r>
              <w:br/>
              <w:t xml:space="preserve">    Show wrongCredentialErr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Forgot Password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6" w:name="_Toc454811860"/>
      <w:r>
        <w:lastRenderedPageBreak/>
        <w:t>Forgot Password</w:t>
      </w:r>
      <w:bookmarkEnd w:id="6"/>
    </w:p>
    <w:p w:rsidR="007B7C5C" w:rsidRDefault="00DE6567">
      <w:pPr>
        <w:pStyle w:val="AxureHeading3"/>
        <w:keepNext/>
      </w:pPr>
      <w:bookmarkStart w:id="7" w:name="_Toc454811861"/>
      <w:r>
        <w:t>User Interface</w:t>
      </w:r>
      <w:bookmarkEnd w:id="7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37185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8" w:name="_Toc454811862"/>
      <w:r>
        <w:t>Widget Table</w:t>
      </w:r>
      <w:bookmarkEnd w:id="8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812"/>
        <w:gridCol w:w="3540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</w:t>
            </w:r>
            <w:r>
              <w:br/>
              <w:t xml:space="preserve"> (If text on usernameTxt equals ""):</w:t>
            </w:r>
            <w:r>
              <w:br/>
              <w:t xml:space="preserve">    Show userNameErr</w:t>
            </w:r>
            <w:r>
              <w:br/>
              <w:t xml:space="preserve">  Case 2</w:t>
            </w:r>
            <w:r>
              <w:br/>
              <w:t xml:space="preserve"> (Else If text on usernameTxt does not equal ""):</w:t>
            </w:r>
            <w:r>
              <w:br/>
              <w:t xml:space="preserve">    Show emailSendNotificationGrp</w:t>
            </w:r>
            <w:r>
              <w:br/>
              <w:t xml:space="preserve">    Hide userNameErr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Hide emailSendNotificationGrp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Login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9" w:name="_Toc454811863"/>
      <w:r>
        <w:lastRenderedPageBreak/>
        <w:t>Dashboard</w:t>
      </w:r>
      <w:bookmarkEnd w:id="9"/>
    </w:p>
    <w:p w:rsidR="007B7C5C" w:rsidRDefault="00DE6567">
      <w:r>
        <w:t>OnPageLoad:</w:t>
      </w:r>
      <w:r>
        <w:br/>
        <w:t xml:space="preserve">  Case 1:</w:t>
      </w:r>
      <w:r>
        <w:br/>
        <w:t xml:space="preserve">    Set newsPnl to Next fade out 3000ms fade in 3000ms wrap repeat every 5000 ms delay first change</w:t>
      </w:r>
    </w:p>
    <w:p w:rsidR="007B7C5C" w:rsidRDefault="00DE6567">
      <w:pPr>
        <w:pStyle w:val="AxureHeading3"/>
        <w:keepNext/>
      </w:pPr>
      <w:bookmarkStart w:id="10" w:name="_Toc454811864"/>
      <w:r>
        <w:t>User Interface</w:t>
      </w:r>
      <w:bookmarkEnd w:id="10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457575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11" w:name="_Toc454811865"/>
      <w:r>
        <w:t>Widget Table</w:t>
      </w:r>
      <w:bookmarkEnd w:id="11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416"/>
        <w:gridCol w:w="4191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alertHeaderBox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alertBoxGrp push/pull widgets below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eventsHeaderBox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eventsBodyBox push/pull widgets below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Academics-Individual Course in Current Window</w:t>
            </w:r>
          </w:p>
        </w:tc>
      </w:tr>
    </w:tbl>
    <w:p w:rsidR="007B7C5C" w:rsidRDefault="00DE6567">
      <w:pPr>
        <w:pStyle w:val="AxureHeading3"/>
        <w:keepNext/>
      </w:pPr>
      <w:bookmarkStart w:id="12" w:name="_Toc454811866"/>
      <w:r>
        <w:lastRenderedPageBreak/>
        <w:t>newsPnl</w:t>
      </w:r>
      <w:bookmarkEnd w:id="12"/>
    </w:p>
    <w:p w:rsidR="007B7C5C" w:rsidRDefault="00DE6567">
      <w:pPr>
        <w:pStyle w:val="AxureHeading4"/>
        <w:keepNext/>
      </w:pPr>
      <w:bookmarkStart w:id="13" w:name="_Toc454811867"/>
      <w:r>
        <w:t>News1</w:t>
      </w:r>
      <w:bookmarkEnd w:id="13"/>
    </w:p>
    <w:p w:rsidR="007B7C5C" w:rsidRDefault="00DE6567">
      <w:pPr>
        <w:pStyle w:val="AxureHeading4"/>
        <w:keepNext/>
      </w:pPr>
      <w:bookmarkStart w:id="14" w:name="_Toc454811868"/>
      <w:r>
        <w:t>User Interface</w:t>
      </w:r>
      <w:bookmarkEnd w:id="1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6600825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15" w:name="_Toc454811869"/>
      <w:r>
        <w:lastRenderedPageBreak/>
        <w:t>News2</w:t>
      </w:r>
      <w:bookmarkEnd w:id="15"/>
    </w:p>
    <w:p w:rsidR="007B7C5C" w:rsidRDefault="00DE6567">
      <w:pPr>
        <w:pStyle w:val="AxureHeading4"/>
        <w:keepNext/>
      </w:pPr>
      <w:bookmarkStart w:id="16" w:name="_Toc454811870"/>
      <w:r>
        <w:t>User Interface</w:t>
      </w:r>
      <w:bookmarkEnd w:id="1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6600825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17" w:name="_Toc454811871"/>
      <w:r>
        <w:lastRenderedPageBreak/>
        <w:t>News3</w:t>
      </w:r>
      <w:bookmarkEnd w:id="17"/>
    </w:p>
    <w:p w:rsidR="007B7C5C" w:rsidRDefault="00DE6567">
      <w:pPr>
        <w:pStyle w:val="AxureHeading4"/>
        <w:keepNext/>
      </w:pPr>
      <w:bookmarkStart w:id="18" w:name="_Toc454811872"/>
      <w:r>
        <w:t>User Interface</w:t>
      </w:r>
      <w:bookmarkEnd w:id="18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6600825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19" w:name="_Toc454811873"/>
      <w:r>
        <w:lastRenderedPageBreak/>
        <w:t>Library - My Account</w:t>
      </w:r>
      <w:bookmarkEnd w:id="19"/>
    </w:p>
    <w:p w:rsidR="007B7C5C" w:rsidRDefault="00DE6567">
      <w:r>
        <w:t>OnPageLoad:</w:t>
      </w:r>
      <w:r>
        <w:br/>
        <w:t xml:space="preserve">  Case 1:</w:t>
      </w:r>
      <w:r>
        <w:br/>
        <w:t xml:space="preserve">    Hide successMsgGrp pull widgets below</w:t>
      </w:r>
    </w:p>
    <w:p w:rsidR="007B7C5C" w:rsidRDefault="00DE6567">
      <w:pPr>
        <w:pStyle w:val="AxureHeading3"/>
        <w:keepNext/>
      </w:pPr>
      <w:bookmarkStart w:id="20" w:name="_Toc454811874"/>
      <w:r>
        <w:t>User Interface</w:t>
      </w:r>
      <w:bookmarkEnd w:id="20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286125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21" w:name="_Toc454811875"/>
      <w:r>
        <w:t>Widget Table</w:t>
      </w:r>
      <w:bookmarkEnd w:id="21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443"/>
        <w:gridCol w:w="5498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renewIcon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confirmDialogGrp slide down 500 ms bring to front treat as lightbox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dueDateCell equal to "30 Sep 2016, 12:00 PM", and</w:t>
            </w:r>
            <w:r>
              <w:br/>
              <w:t xml:space="preserve"> text on actionCell equal to "--"</w:t>
            </w:r>
            <w:r>
              <w:br/>
              <w:t xml:space="preserve">    Hide renewIcon,</w:t>
            </w:r>
            <w:r>
              <w:br/>
              <w:t>confirmDialogGrp</w:t>
            </w:r>
            <w:r>
              <w:br/>
              <w:t xml:space="preserve">    Show successMsgGrp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successMsgGrp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loanSubMenuItem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</w:t>
            </w:r>
            <w:r>
              <w:t>ase 1:</w:t>
            </w:r>
            <w:r>
              <w:br/>
              <w:t xml:space="preserve">    Open Library - My Account in Current Window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Fire OnClick on renewIcon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22" w:name="_Toc454811876"/>
      <w:r>
        <w:lastRenderedPageBreak/>
        <w:t>Library - Learning Material</w:t>
      </w:r>
      <w:bookmarkEnd w:id="22"/>
    </w:p>
    <w:p w:rsidR="007B7C5C" w:rsidRDefault="00DE6567">
      <w:pPr>
        <w:pStyle w:val="AxureHeading3"/>
        <w:keepNext/>
      </w:pPr>
      <w:bookmarkStart w:id="23" w:name="_Toc454811877"/>
      <w:r>
        <w:t>User Interface</w:t>
      </w:r>
      <w:bookmarkEnd w:id="23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286125"/>
            <wp:effectExtent l="0" t="0" r="0" b="0"/>
            <wp:docPr id="8" name="AXU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24" w:name="_Toc454811878"/>
      <w:r>
        <w:t>Widget Table</w:t>
      </w:r>
      <w:bookmarkEnd w:id="24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812"/>
        <w:gridCol w:w="3577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http://LYNDA.COM in New Window/Tab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25" w:name="_Toc454811879"/>
      <w:r>
        <w:lastRenderedPageBreak/>
        <w:t>Library - Reserve a Room</w:t>
      </w:r>
      <w:bookmarkEnd w:id="25"/>
    </w:p>
    <w:p w:rsidR="007B7C5C" w:rsidRDefault="00DE6567">
      <w:pPr>
        <w:pStyle w:val="AxureHeading3"/>
        <w:keepNext/>
      </w:pPr>
      <w:bookmarkStart w:id="26" w:name="_Toc454811880"/>
      <w:r>
        <w:t>User Interface</w:t>
      </w:r>
      <w:bookmarkEnd w:id="2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286125"/>
            <wp:effectExtent l="0" t="0" r="0" b="0"/>
            <wp:docPr id="9" name="AX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27" w:name="_Toc454811881"/>
      <w:r>
        <w:t>Widget Table</w:t>
      </w:r>
      <w:bookmarkEnd w:id="27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514"/>
        <w:gridCol w:w="5498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  <w:r>
              <w:br/>
              <w:t xml:space="preserve">    Open Library - Search Room in Current Window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confirmDialogGrp slide down 500 ms bring to front treat as lightbox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button - date picker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show or hide calendar:</w:t>
            </w:r>
            <w:r>
              <w:br/>
            </w:r>
            <w:r>
              <w:t xml:space="preserve">    Toggle panel - calendar</w:t>
            </w:r>
          </w:p>
        </w:tc>
      </w:tr>
    </w:tbl>
    <w:p w:rsidR="007B7C5C" w:rsidRDefault="00DE6567">
      <w:pPr>
        <w:pStyle w:val="AxureHeading3"/>
        <w:keepNext/>
      </w:pPr>
      <w:bookmarkStart w:id="28" w:name="_Toc454811882"/>
      <w:r>
        <w:lastRenderedPageBreak/>
        <w:t>panel - calendar</w:t>
      </w:r>
      <w:bookmarkEnd w:id="28"/>
    </w:p>
    <w:p w:rsidR="007B7C5C" w:rsidRDefault="00DE6567">
      <w:pPr>
        <w:pStyle w:val="AxureHeading4"/>
        <w:keepNext/>
      </w:pPr>
      <w:bookmarkStart w:id="29" w:name="_Toc454811883"/>
      <w:r>
        <w:t>November 2009</w:t>
      </w:r>
      <w:bookmarkEnd w:id="29"/>
    </w:p>
    <w:p w:rsidR="007B7C5C" w:rsidRDefault="00DE6567">
      <w:pPr>
        <w:pStyle w:val="AxureHeading4"/>
        <w:keepNext/>
      </w:pPr>
      <w:bookmarkStart w:id="30" w:name="_Toc454811884"/>
      <w:r>
        <w:t>User Interface</w:t>
      </w:r>
      <w:bookmarkEnd w:id="30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1524000" cy="1714500"/>
            <wp:effectExtent l="0" t="0" r="0" b="0"/>
            <wp:docPr id="10" name="AX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31" w:name="_Toc454811885"/>
      <w:r>
        <w:t>Widget Table</w:t>
      </w:r>
      <w:bookmarkEnd w:id="31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709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"11/7/2009</w:t>
            </w:r>
            <w:r>
              <w:t>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"11/8/2009"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"11/9/2009"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</w:t>
            </w:r>
            <w:r>
              <w:t xml:space="preserve">  Set text on textfield - date equal to "11/10/2009"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"11/11/2009"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11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"11/12/2009"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"11/14</w:t>
            </w:r>
            <w:r>
              <w:t>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</w:t>
            </w:r>
            <w:r>
              <w:t>Case 1:</w:t>
            </w:r>
            <w:r>
              <w:br/>
              <w:t xml:space="preserve">    Set text on textfield - date equal to "11/17/2009"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"11/18/2009"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"11/19/2009"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"11/20/2009"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"11/21</w:t>
            </w:r>
            <w:r>
              <w:t>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"11/22/2009"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</w:t>
            </w:r>
            <w:r>
              <w:t>Case 1:</w:t>
            </w:r>
            <w:r>
              <w:br/>
              <w:t xml:space="preserve">    Set text on textfield - date equal to "11/24/2009"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"11/27/2009"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26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"11/28/2009"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"11/29</w:t>
            </w:r>
            <w:r>
              <w:t>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"11/30/2009"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Set text on textfield - date equal to "12/2/2009"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"12/3/2009"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</w:t>
            </w:r>
            <w:r>
              <w:t>o "12/4/2009"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"12/5/2009"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"12/6/2009"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"12/7/2009"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"12/8/2009"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</w:t>
            </w:r>
            <w:r>
              <w:t>e equal to "12/9/2009"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"12/10/2009"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"12/12/2009"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41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"11/2/2009"</w:t>
            </w:r>
            <w:r>
              <w:br/>
              <w:t xml:space="preserve">    Hide panel - calendar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32" w:name="_Toc454811886"/>
      <w:r>
        <w:lastRenderedPageBreak/>
        <w:t>Library - Search Room</w:t>
      </w:r>
      <w:bookmarkEnd w:id="32"/>
    </w:p>
    <w:p w:rsidR="007B7C5C" w:rsidRDefault="00DE6567">
      <w:pPr>
        <w:pStyle w:val="AxureHeading3"/>
        <w:keepNext/>
      </w:pPr>
      <w:bookmarkStart w:id="33" w:name="_Toc454811887"/>
      <w:r>
        <w:t>User Interface</w:t>
      </w:r>
      <w:bookmarkEnd w:id="33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2114550"/>
            <wp:effectExtent l="0" t="0" r="0" b="0"/>
            <wp:docPr id="11" name="AXU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34" w:name="_Toc454811888"/>
      <w:r>
        <w:t>Widget Table</w:t>
      </w:r>
      <w:bookmarkEnd w:id="34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812"/>
        <w:gridCol w:w="3950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Library - Reserve a Room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35" w:name="_Toc454811889"/>
      <w:r>
        <w:lastRenderedPageBreak/>
        <w:t>Academics-MyGrades</w:t>
      </w:r>
      <w:bookmarkEnd w:id="35"/>
    </w:p>
    <w:p w:rsidR="007B7C5C" w:rsidRDefault="00DE6567">
      <w:pPr>
        <w:pStyle w:val="AxureHeading3"/>
        <w:keepNext/>
      </w:pPr>
      <w:bookmarkStart w:id="36" w:name="_Toc454811890"/>
      <w:r>
        <w:t>User Interface</w:t>
      </w:r>
      <w:bookmarkEnd w:id="3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2657475"/>
            <wp:effectExtent l="0" t="0" r="0" b="0"/>
            <wp:docPr id="12" name="AXU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37" w:name="_Toc454811891"/>
      <w:r>
        <w:t>Widget Table</w:t>
      </w:r>
      <w:bookmarkEnd w:id="37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4191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Academics-Individual Course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38" w:name="_Toc454811892"/>
      <w:r>
        <w:lastRenderedPageBreak/>
        <w:t>Academics-MyCourses</w:t>
      </w:r>
      <w:bookmarkEnd w:id="38"/>
    </w:p>
    <w:p w:rsidR="007B7C5C" w:rsidRDefault="00DE6567">
      <w:pPr>
        <w:pStyle w:val="AxureHeading3"/>
        <w:keepNext/>
      </w:pPr>
      <w:bookmarkStart w:id="39" w:name="_Toc454811893"/>
      <w:r>
        <w:t>User Interface</w:t>
      </w:r>
      <w:bookmarkEnd w:id="39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2562225"/>
            <wp:effectExtent l="0" t="0" r="0" b="0"/>
            <wp:docPr id="13" name="AXU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40" w:name="_Toc454811894"/>
      <w:r>
        <w:t>Widget Table</w:t>
      </w:r>
      <w:bookmarkEnd w:id="40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683"/>
        <w:gridCol w:w="5018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headerComboboxGrp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menuItemsGrp</w:t>
            </w:r>
            <w:r>
              <w:br/>
              <w:t>OnLostFocus:</w:t>
            </w:r>
            <w:r>
              <w:br/>
              <w:t xml:space="preserve">  Case 1:</w:t>
            </w:r>
            <w:r>
              <w:br/>
              <w:t xml:space="preserve">    Hide menuItemsGrp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CourseDeadlineNoticeGroup push/pull widgets below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Show dialogBoxGrp slide up 500 ms bring to front treat as lightbox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Show/Hide Widget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dialogBoxGrp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dialogBoxGrp</w:t>
            </w:r>
            <w:r>
              <w:br/>
              <w:t xml:space="preserve">    Show successMsgGrp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</w:t>
            </w:r>
            <w:r>
              <w:t>k:</w:t>
            </w:r>
            <w:r>
              <w:br/>
              <w:t xml:space="preserve">  Case 1:</w:t>
            </w:r>
            <w:r>
              <w:br/>
              <w:t xml:space="preserve">    Hide successMsgGrp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successMsgGrp pull widgets below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UXCourseTileGrp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Academics-Individual Course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41" w:name="_Toc454811895"/>
      <w:r>
        <w:lastRenderedPageBreak/>
        <w:t>Academics-Individual Course</w:t>
      </w:r>
      <w:bookmarkEnd w:id="41"/>
    </w:p>
    <w:p w:rsidR="007B7C5C" w:rsidRDefault="00DE6567">
      <w:r>
        <w:t>OnPageLoad:</w:t>
      </w:r>
      <w:r>
        <w:br/>
        <w:t xml:space="preserve">  Case 1:</w:t>
      </w:r>
      <w:r>
        <w:br/>
      </w:r>
      <w:r>
        <w:t xml:space="preserve">    Set Announcements to Next slide down out 500ms slide up in 500ms wrap repeat every 1000 ms delay first change</w:t>
      </w:r>
    </w:p>
    <w:p w:rsidR="007B7C5C" w:rsidRDefault="00DE6567">
      <w:pPr>
        <w:pStyle w:val="AxureHeading3"/>
        <w:keepNext/>
      </w:pPr>
      <w:bookmarkStart w:id="42" w:name="_Toc454811896"/>
      <w:r>
        <w:t>User Interface</w:t>
      </w:r>
      <w:bookmarkEnd w:id="4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867275"/>
            <wp:effectExtent l="0" t="0" r="0" b="0"/>
            <wp:docPr id="14" name="AXU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43" w:name="_Toc454811897"/>
      <w:r>
        <w:t>Widget Table</w:t>
      </w:r>
      <w:bookmarkEnd w:id="43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683"/>
        <w:gridCol w:w="8282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headerComboboxGrp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menuItemsGrp</w:t>
            </w:r>
            <w:r>
              <w:br/>
              <w:t>OnLostFocus:</w:t>
            </w:r>
            <w:r>
              <w:br/>
              <w:t xml:space="preserve">  Case 1</w:t>
            </w:r>
            <w:r>
              <w:t>:</w:t>
            </w:r>
            <w:r>
              <w:br/>
              <w:t xml:space="preserve">    Hide menuItemsGrp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playIcon_RM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ReadingMaterial to Next slide up out 500ms slide up in 500ms wrap repeat every 1000 ms delay first change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ReadingMaterial to stop repeating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playIcon_RM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assignmentQuestions to Next wrap repeat every 1000 ms delay first change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assignmentQuestions to stop repeating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placeholder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popoutStuff push/pull widgets below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link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Academics-MyGrades in Current Window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profileMenuGrp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CompleteRightPaneContentGrp slide right 500 ms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profileMenuGrp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CompleteRightPaneContentGrp slide right 500 ms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emailMenuGrp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CompleteRightPaneContentGrp slide right 500 ms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logoutMenuGrp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CompleteRightPaneContentGrp flip right 500 ms</w:t>
            </w:r>
          </w:p>
        </w:tc>
      </w:tr>
    </w:tbl>
    <w:p w:rsidR="007B7C5C" w:rsidRDefault="00DE6567">
      <w:pPr>
        <w:pStyle w:val="AxureHeading3"/>
        <w:keepNext/>
      </w:pPr>
      <w:bookmarkStart w:id="44" w:name="_Toc454811898"/>
      <w:r>
        <w:t>Youtube player</w:t>
      </w:r>
      <w:bookmarkEnd w:id="44"/>
    </w:p>
    <w:p w:rsidR="007B7C5C" w:rsidRDefault="00DE6567">
      <w:pPr>
        <w:pStyle w:val="AxureHeading4"/>
        <w:keepNext/>
      </w:pPr>
      <w:bookmarkStart w:id="45" w:name="_Toc454811899"/>
      <w:r>
        <w:t>State1</w:t>
      </w:r>
      <w:bookmarkEnd w:id="45"/>
    </w:p>
    <w:p w:rsidR="007B7C5C" w:rsidRDefault="00DE6567">
      <w:pPr>
        <w:pStyle w:val="AxureHeading4"/>
        <w:keepNext/>
      </w:pPr>
      <w:bookmarkStart w:id="46" w:name="_Toc454811900"/>
      <w:r>
        <w:t>User Interface</w:t>
      </w:r>
      <w:bookmarkEnd w:id="4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1933575"/>
            <wp:effectExtent l="0" t="0" r="0" b="0"/>
            <wp:docPr id="15" name="AXU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47" w:name="_Toc454811901"/>
      <w:r>
        <w:t>Widget Table</w:t>
      </w:r>
      <w:bookmarkEnd w:id="47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571"/>
        <w:gridCol w:w="4547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</w:t>
            </w:r>
            <w:r>
              <w:br/>
              <w:t xml:space="preserve"> (If state of Play Pause btn1 equals State1):</w:t>
            </w:r>
            <w:r>
              <w:br/>
              <w:t xml:space="preserve">    Hide Youtube play icon fade 200 ms</w:t>
            </w:r>
            <w:r>
              <w:br/>
              <w:t xml:space="preserve">    Set Play Pause btn1 to State2 show if hidden</w:t>
            </w:r>
            <w:r>
              <w:br/>
              <w:t xml:space="preserve">    Set Media fill  to State2 slide right in 3000ms show if hidden</w:t>
            </w:r>
            <w:r>
              <w:br/>
              <w:t xml:space="preserve">    Wait 3000 ms</w:t>
            </w:r>
            <w:r>
              <w:br/>
              <w:t xml:space="preserve">   </w:t>
            </w:r>
            <w:r>
              <w:t xml:space="preserve"> Set Play Pause btn1 to State1 show if hidden</w:t>
            </w:r>
            <w:r>
              <w:br/>
              <w:t xml:space="preserve">    Set Media fill  to State1 show if hidden</w:t>
            </w:r>
            <w:r>
              <w:br/>
              <w:t xml:space="preserve">    Show Youtube play icon fade 200 ms</w:t>
            </w:r>
          </w:p>
        </w:tc>
      </w:tr>
    </w:tbl>
    <w:p w:rsidR="007B7C5C" w:rsidRDefault="00DE6567">
      <w:pPr>
        <w:pStyle w:val="AxureHeading3"/>
        <w:keepNext/>
      </w:pPr>
      <w:bookmarkStart w:id="48" w:name="_Toc454811902"/>
      <w:r>
        <w:lastRenderedPageBreak/>
        <w:t>Media fill</w:t>
      </w:r>
      <w:bookmarkEnd w:id="48"/>
      <w:r>
        <w:t xml:space="preserve"> </w:t>
      </w:r>
    </w:p>
    <w:p w:rsidR="007B7C5C" w:rsidRDefault="00DE6567">
      <w:pPr>
        <w:pStyle w:val="AxureHeading4"/>
        <w:keepNext/>
      </w:pPr>
      <w:bookmarkStart w:id="49" w:name="_Toc454811903"/>
      <w:r>
        <w:t>State1</w:t>
      </w:r>
      <w:bookmarkEnd w:id="49"/>
    </w:p>
    <w:p w:rsidR="007B7C5C" w:rsidRDefault="00DE6567">
      <w:pPr>
        <w:pStyle w:val="AxureHeading4"/>
        <w:keepNext/>
      </w:pPr>
      <w:bookmarkStart w:id="50" w:name="_Toc454811904"/>
      <w:r>
        <w:t>State2</w:t>
      </w:r>
      <w:bookmarkEnd w:id="50"/>
    </w:p>
    <w:p w:rsidR="007B7C5C" w:rsidRDefault="00DE6567">
      <w:pPr>
        <w:pStyle w:val="AxureHeading4"/>
        <w:keepNext/>
      </w:pPr>
      <w:bookmarkStart w:id="51" w:name="_Toc454811905"/>
      <w:r>
        <w:t>User Interface</w:t>
      </w:r>
      <w:bookmarkEnd w:id="51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086475" cy="66675"/>
            <wp:effectExtent l="0" t="0" r="0" b="0"/>
            <wp:docPr id="16" name="AXU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52" w:name="_Toc454811906"/>
      <w:r>
        <w:t>Play Pause btn1</w:t>
      </w:r>
      <w:bookmarkEnd w:id="52"/>
    </w:p>
    <w:p w:rsidR="007B7C5C" w:rsidRDefault="00DE6567">
      <w:pPr>
        <w:pStyle w:val="AxureHeading4"/>
        <w:keepNext/>
      </w:pPr>
      <w:bookmarkStart w:id="53" w:name="_Toc454811907"/>
      <w:r>
        <w:t>State1</w:t>
      </w:r>
      <w:bookmarkEnd w:id="53"/>
    </w:p>
    <w:p w:rsidR="007B7C5C" w:rsidRDefault="00DE6567">
      <w:pPr>
        <w:pStyle w:val="AxureHeading4"/>
        <w:keepNext/>
      </w:pPr>
      <w:bookmarkStart w:id="54" w:name="_Toc454811908"/>
      <w:r>
        <w:t>User Interface</w:t>
      </w:r>
      <w:bookmarkEnd w:id="5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152400" cy="152400"/>
            <wp:effectExtent l="0" t="0" r="0" b="0"/>
            <wp:docPr id="17" name="AXU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55" w:name="_Toc454811909"/>
      <w:r>
        <w:t>State2</w:t>
      </w:r>
      <w:bookmarkEnd w:id="55"/>
    </w:p>
    <w:p w:rsidR="007B7C5C" w:rsidRDefault="00DE6567">
      <w:pPr>
        <w:pStyle w:val="AxureHeading4"/>
        <w:keepNext/>
      </w:pPr>
      <w:bookmarkStart w:id="56" w:name="_Toc454811910"/>
      <w:r>
        <w:t>User Interface</w:t>
      </w:r>
      <w:bookmarkEnd w:id="5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142875" cy="152400"/>
            <wp:effectExtent l="0" t="0" r="0" b="0"/>
            <wp:docPr id="18" name="AXU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57" w:name="_Toc454811911"/>
      <w:r>
        <w:t>Youtube play icon</w:t>
      </w:r>
      <w:bookmarkEnd w:id="57"/>
    </w:p>
    <w:p w:rsidR="007B7C5C" w:rsidRDefault="00DE6567">
      <w:pPr>
        <w:pStyle w:val="AxureHeading4"/>
        <w:keepNext/>
      </w:pPr>
      <w:bookmarkStart w:id="58" w:name="_Toc454811912"/>
      <w:r>
        <w:t>State1</w:t>
      </w:r>
      <w:bookmarkEnd w:id="58"/>
    </w:p>
    <w:p w:rsidR="007B7C5C" w:rsidRDefault="00DE6567">
      <w:pPr>
        <w:pStyle w:val="AxureHeading4"/>
        <w:keepNext/>
      </w:pPr>
      <w:bookmarkStart w:id="59" w:name="_Toc454811913"/>
      <w:r>
        <w:t>User Interface</w:t>
      </w:r>
      <w:bookmarkEnd w:id="59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942975" cy="514350"/>
            <wp:effectExtent l="0" t="0" r="0" b="0"/>
            <wp:docPr id="19" name="AXU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60" w:name="_Toc454811914"/>
      <w:r>
        <w:t>Widget Table</w:t>
      </w:r>
      <w:bookmarkEnd w:id="60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4547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Youtube play icon fade 200 ms</w:t>
            </w:r>
            <w:r>
              <w:br/>
              <w:t xml:space="preserve">    Set Play Pause btn1 to State2 show if hidden</w:t>
            </w:r>
            <w:r>
              <w:br/>
              <w:t xml:space="preserve">    Set Media fill  to State2 slide right in 3000ms show if hidden</w:t>
            </w:r>
            <w:r>
              <w:br/>
              <w:t xml:space="preserve">    Wait 3000 ms</w:t>
            </w:r>
            <w:r>
              <w:br/>
            </w:r>
            <w:r>
              <w:t xml:space="preserve">    Set Play Pause btn1 to State1 show if hidden</w:t>
            </w:r>
            <w:r>
              <w:br/>
              <w:t xml:space="preserve">    Set Media fill  to State1 show if hidden</w:t>
            </w:r>
            <w:r>
              <w:br/>
              <w:t xml:space="preserve">    Show Youtube play icon fade 200 ms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Youtube play icon fade 200 ms</w:t>
            </w:r>
            <w:r>
              <w:br/>
              <w:t xml:space="preserve">    Set Play Pause btn1 to State2 show if hidden</w:t>
            </w:r>
            <w:r>
              <w:br/>
              <w:t xml:space="preserve">    Set Media</w:t>
            </w:r>
            <w:r>
              <w:t xml:space="preserve"> fill  to State2 slide right in 3000ms show if hidden</w:t>
            </w:r>
            <w:r>
              <w:br/>
              <w:t xml:space="preserve">    Wait 3000 ms</w:t>
            </w:r>
            <w:r>
              <w:br/>
              <w:t xml:space="preserve">    Set Play Pause btn1 to State1 show if hidden</w:t>
            </w:r>
            <w:r>
              <w:br/>
              <w:t xml:space="preserve">    Set Media fill  to State1 show if hidden</w:t>
            </w:r>
            <w:r>
              <w:br/>
              <w:t xml:space="preserve">    Show Youtube play icon fade 200 ms</w:t>
            </w:r>
          </w:p>
        </w:tc>
      </w:tr>
    </w:tbl>
    <w:p w:rsidR="007B7C5C" w:rsidRDefault="00DE6567">
      <w:pPr>
        <w:pStyle w:val="AxureHeading3"/>
        <w:keepNext/>
      </w:pPr>
      <w:bookmarkStart w:id="61" w:name="_Toc454811915"/>
      <w:r>
        <w:lastRenderedPageBreak/>
        <w:t>Volume view window</w:t>
      </w:r>
      <w:bookmarkEnd w:id="61"/>
    </w:p>
    <w:p w:rsidR="007B7C5C" w:rsidRDefault="00DE6567">
      <w:pPr>
        <w:pStyle w:val="AxureHeading4"/>
        <w:keepNext/>
      </w:pPr>
      <w:bookmarkStart w:id="62" w:name="_Toc454811916"/>
      <w:r>
        <w:t>State1</w:t>
      </w:r>
      <w:bookmarkEnd w:id="62"/>
    </w:p>
    <w:p w:rsidR="007B7C5C" w:rsidRDefault="00DE6567">
      <w:pPr>
        <w:pStyle w:val="AxureHeading4"/>
        <w:keepNext/>
      </w:pPr>
      <w:bookmarkStart w:id="63" w:name="_Toc454811917"/>
      <w:r>
        <w:t>User Interface</w:t>
      </w:r>
      <w:bookmarkEnd w:id="63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742950" cy="190500"/>
            <wp:effectExtent l="0" t="0" r="0" b="0"/>
            <wp:docPr id="20" name="AXU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64" w:name="_Toc454811918"/>
      <w:r>
        <w:t>Widget Table</w:t>
      </w:r>
      <w:bookmarkEnd w:id="64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212"/>
        <w:gridCol w:w="4431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Volume handle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OnDrag:</w:t>
            </w:r>
            <w:r>
              <w:br/>
              <w:t xml:space="preserve">  Case 1</w:t>
            </w:r>
            <w:r>
              <w:br/>
              <w:t xml:space="preserve"> (If area of volume handler is over area of BackgroundZone):</w:t>
            </w:r>
            <w:r>
              <w:br/>
              <w:t xml:space="preserve">    Move Volume handle with drag x</w:t>
            </w:r>
            <w:r>
              <w:br/>
              <w:t>OnDragDrop:</w:t>
            </w:r>
            <w:r>
              <w:br/>
              <w:t xml:space="preserve">  Case 1</w:t>
            </w:r>
            <w:r>
              <w:br/>
              <w:t xml:space="preserve"> (If area of Volume handle is over area of endZone):</w:t>
            </w:r>
            <w:r>
              <w:br/>
              <w:t xml:space="preserve">    Move Vol</w:t>
            </w:r>
            <w:r>
              <w:t>ume handle to (-14,0) linear 100ms</w:t>
            </w:r>
            <w:r>
              <w:br/>
              <w:t xml:space="preserve">  Case 1</w:t>
            </w:r>
            <w:r>
              <w:br/>
              <w:t xml:space="preserve"> (Else If area of Volume handle is over area of StartZone):</w:t>
            </w:r>
            <w:r>
              <w:br/>
              <w:t xml:space="preserve">    Move Volume handle to (-73,0) linear 100ms</w:t>
            </w:r>
          </w:p>
        </w:tc>
      </w:tr>
    </w:tbl>
    <w:p w:rsidR="007B7C5C" w:rsidRDefault="00DE6567">
      <w:pPr>
        <w:pStyle w:val="AxureHeading3"/>
        <w:keepNext/>
      </w:pPr>
      <w:bookmarkStart w:id="65" w:name="_Toc454811919"/>
      <w:r>
        <w:t>Volume handle</w:t>
      </w:r>
      <w:bookmarkEnd w:id="65"/>
    </w:p>
    <w:p w:rsidR="007B7C5C" w:rsidRDefault="00DE6567">
      <w:pPr>
        <w:pStyle w:val="AxureHeading4"/>
        <w:keepNext/>
      </w:pPr>
      <w:bookmarkStart w:id="66" w:name="_Toc454811920"/>
      <w:r>
        <w:t>State1</w:t>
      </w:r>
      <w:bookmarkEnd w:id="66"/>
    </w:p>
    <w:p w:rsidR="007B7C5C" w:rsidRDefault="00DE6567">
      <w:pPr>
        <w:pStyle w:val="AxureHeading4"/>
        <w:keepNext/>
      </w:pPr>
      <w:bookmarkStart w:id="67" w:name="_Toc454811921"/>
      <w:r>
        <w:t>User Interface</w:t>
      </w:r>
      <w:bookmarkEnd w:id="67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742950" cy="180975"/>
            <wp:effectExtent l="0" t="0" r="0" b="0"/>
            <wp:docPr id="21" name="AXU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68" w:name="_Toc454811922"/>
      <w:r>
        <w:t>ReadingMaterial</w:t>
      </w:r>
      <w:bookmarkEnd w:id="68"/>
    </w:p>
    <w:p w:rsidR="007B7C5C" w:rsidRDefault="00DE6567">
      <w:pPr>
        <w:pStyle w:val="AxureHeading4"/>
        <w:keepNext/>
      </w:pPr>
      <w:bookmarkStart w:id="69" w:name="_Toc454811923"/>
      <w:r>
        <w:t>State1</w:t>
      </w:r>
      <w:bookmarkEnd w:id="69"/>
    </w:p>
    <w:p w:rsidR="007B7C5C" w:rsidRDefault="00DE6567">
      <w:pPr>
        <w:pStyle w:val="AxureHeading4"/>
        <w:keepNext/>
      </w:pPr>
      <w:bookmarkStart w:id="70" w:name="_Toc454811924"/>
      <w:r>
        <w:t>User Interface</w:t>
      </w:r>
      <w:bookmarkEnd w:id="70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809625"/>
            <wp:effectExtent l="0" t="0" r="0" b="0"/>
            <wp:docPr id="22" name="AXU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71" w:name="_Toc454811925"/>
      <w:r>
        <w:t>State2</w:t>
      </w:r>
      <w:bookmarkEnd w:id="71"/>
    </w:p>
    <w:p w:rsidR="007B7C5C" w:rsidRDefault="00DE6567">
      <w:pPr>
        <w:pStyle w:val="AxureHeading4"/>
        <w:keepNext/>
      </w:pPr>
      <w:bookmarkStart w:id="72" w:name="_Toc454811926"/>
      <w:r>
        <w:t>User Interface</w:t>
      </w:r>
      <w:bookmarkEnd w:id="7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790575"/>
            <wp:effectExtent l="0" t="0" r="0" b="0"/>
            <wp:docPr id="23" name="AXU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73" w:name="_Toc454811927"/>
      <w:r>
        <w:lastRenderedPageBreak/>
        <w:t>State3</w:t>
      </w:r>
      <w:bookmarkEnd w:id="73"/>
    </w:p>
    <w:p w:rsidR="007B7C5C" w:rsidRDefault="00DE6567">
      <w:pPr>
        <w:pStyle w:val="AxureHeading4"/>
        <w:keepNext/>
      </w:pPr>
      <w:bookmarkStart w:id="74" w:name="_Toc454811928"/>
      <w:r>
        <w:t>User Interface</w:t>
      </w:r>
      <w:bookmarkEnd w:id="7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790575"/>
            <wp:effectExtent l="0" t="0" r="0" b="0"/>
            <wp:docPr id="24" name="AXU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75" w:name="_Toc454811929"/>
      <w:r>
        <w:t>assignmentQuestions</w:t>
      </w:r>
      <w:bookmarkEnd w:id="75"/>
    </w:p>
    <w:p w:rsidR="007B7C5C" w:rsidRDefault="00DE6567">
      <w:pPr>
        <w:pStyle w:val="AxureHeading4"/>
        <w:keepNext/>
      </w:pPr>
      <w:bookmarkStart w:id="76" w:name="_Toc454811930"/>
      <w:r>
        <w:t>State1</w:t>
      </w:r>
      <w:bookmarkEnd w:id="76"/>
    </w:p>
    <w:p w:rsidR="007B7C5C" w:rsidRDefault="00DE6567">
      <w:pPr>
        <w:pStyle w:val="AxureHeading4"/>
        <w:keepNext/>
      </w:pPr>
      <w:bookmarkStart w:id="77" w:name="_Toc454811931"/>
      <w:r>
        <w:t>User Interface</w:t>
      </w:r>
      <w:bookmarkEnd w:id="77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5972175" cy="476250"/>
            <wp:effectExtent l="0" t="0" r="0" b="0"/>
            <wp:docPr id="25" name="AXU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78" w:name="_Toc454811932"/>
      <w:r>
        <w:t>State2</w:t>
      </w:r>
      <w:bookmarkEnd w:id="78"/>
    </w:p>
    <w:p w:rsidR="007B7C5C" w:rsidRDefault="00DE6567">
      <w:pPr>
        <w:pStyle w:val="AxureHeading4"/>
        <w:keepNext/>
      </w:pPr>
      <w:bookmarkStart w:id="79" w:name="_Toc454811933"/>
      <w:r>
        <w:t>User Interface</w:t>
      </w:r>
      <w:bookmarkEnd w:id="79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5972175" cy="476250"/>
            <wp:effectExtent l="0" t="0" r="0" b="0"/>
            <wp:docPr id="26" name="AXU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80" w:name="_Toc454811934"/>
      <w:r>
        <w:lastRenderedPageBreak/>
        <w:t>Announcements</w:t>
      </w:r>
      <w:bookmarkEnd w:id="80"/>
    </w:p>
    <w:p w:rsidR="007B7C5C" w:rsidRDefault="00DE6567">
      <w:pPr>
        <w:pStyle w:val="AxureHeading4"/>
        <w:keepNext/>
      </w:pPr>
      <w:bookmarkStart w:id="81" w:name="_Toc454811935"/>
      <w:r>
        <w:t>State1</w:t>
      </w:r>
      <w:bookmarkEnd w:id="81"/>
    </w:p>
    <w:p w:rsidR="007B7C5C" w:rsidRDefault="00DE6567">
      <w:pPr>
        <w:pStyle w:val="AxureHeading4"/>
        <w:keepNext/>
      </w:pPr>
      <w:bookmarkStart w:id="82" w:name="_Toc454811936"/>
      <w:r>
        <w:t>User Interface</w:t>
      </w:r>
      <w:bookmarkEnd w:id="8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2628900" cy="4810125"/>
            <wp:effectExtent l="0" t="0" r="0" b="0"/>
            <wp:docPr id="27" name="AXU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83" w:name="_Toc454811937"/>
      <w:r>
        <w:lastRenderedPageBreak/>
        <w:t>State2</w:t>
      </w:r>
      <w:bookmarkEnd w:id="83"/>
    </w:p>
    <w:p w:rsidR="007B7C5C" w:rsidRDefault="00DE6567">
      <w:pPr>
        <w:pStyle w:val="AxureHeading4"/>
        <w:keepNext/>
      </w:pPr>
      <w:bookmarkStart w:id="84" w:name="_Toc454811938"/>
      <w:r>
        <w:t>User Interface</w:t>
      </w:r>
      <w:bookmarkEnd w:id="8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2619375" cy="4810125"/>
            <wp:effectExtent l="0" t="0" r="0" b="0"/>
            <wp:docPr id="28" name="AXU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85" w:name="_Toc454811939"/>
      <w:r>
        <w:lastRenderedPageBreak/>
        <w:t>State3</w:t>
      </w:r>
      <w:bookmarkEnd w:id="85"/>
    </w:p>
    <w:p w:rsidR="007B7C5C" w:rsidRDefault="00DE6567">
      <w:pPr>
        <w:pStyle w:val="AxureHeading4"/>
        <w:keepNext/>
      </w:pPr>
      <w:bookmarkStart w:id="86" w:name="_Toc454811940"/>
      <w:r>
        <w:t>User Interface</w:t>
      </w:r>
      <w:bookmarkEnd w:id="8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2628900" cy="4810125"/>
            <wp:effectExtent l="0" t="0" r="0" b="0"/>
            <wp:docPr id="29" name="AXU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87" w:name="_Toc454811941"/>
      <w:r>
        <w:lastRenderedPageBreak/>
        <w:t>State4</w:t>
      </w:r>
      <w:bookmarkEnd w:id="87"/>
    </w:p>
    <w:p w:rsidR="007B7C5C" w:rsidRDefault="00DE6567">
      <w:pPr>
        <w:pStyle w:val="AxureHeading4"/>
        <w:keepNext/>
      </w:pPr>
      <w:bookmarkStart w:id="88" w:name="_Toc454811942"/>
      <w:r>
        <w:t>User Interface</w:t>
      </w:r>
      <w:bookmarkEnd w:id="88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2628900" cy="4819650"/>
            <wp:effectExtent l="0" t="0" r="0" b="0"/>
            <wp:docPr id="30" name="AXU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89" w:name="_Toc454811943"/>
      <w:r>
        <w:lastRenderedPageBreak/>
        <w:t>Academics-Transcripts</w:t>
      </w:r>
      <w:bookmarkEnd w:id="89"/>
    </w:p>
    <w:p w:rsidR="007B7C5C" w:rsidRDefault="00DE6567">
      <w:pPr>
        <w:pStyle w:val="AxureHeading3"/>
        <w:keepNext/>
      </w:pPr>
      <w:bookmarkStart w:id="90" w:name="_Toc454811944"/>
      <w:r>
        <w:t>User Interface</w:t>
      </w:r>
      <w:bookmarkEnd w:id="90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19100"/>
            <wp:effectExtent l="0" t="0" r="0" b="0"/>
            <wp:docPr id="31" name="AXU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91" w:name="_Toc454811945"/>
      <w:r>
        <w:lastRenderedPageBreak/>
        <w:t>Services-Parking</w:t>
      </w:r>
      <w:bookmarkEnd w:id="91"/>
    </w:p>
    <w:p w:rsidR="007B7C5C" w:rsidRDefault="00DE6567">
      <w:pPr>
        <w:pStyle w:val="AxureHeading3"/>
        <w:keepNext/>
      </w:pPr>
      <w:bookmarkStart w:id="92" w:name="_Toc454811946"/>
      <w:r>
        <w:t>User Interface</w:t>
      </w:r>
      <w:bookmarkEnd w:id="9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952875"/>
            <wp:effectExtent l="0" t="0" r="0" b="0"/>
            <wp:docPr id="32" name="AXU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93" w:name="_Toc454811947"/>
      <w:r>
        <w:t>Widget Table</w:t>
      </w:r>
      <w:bookmarkEnd w:id="93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514"/>
        <w:gridCol w:w="3142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button - date picker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show or hide calendar:</w:t>
            </w:r>
            <w:r>
              <w:br/>
              <w:t xml:space="preserve">    Toggle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(Group) push/pull widgets below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Toggle (Group) push/pull widgets below</w:t>
            </w:r>
          </w:p>
        </w:tc>
      </w:tr>
    </w:tbl>
    <w:p w:rsidR="007B7C5C" w:rsidRDefault="00DE6567">
      <w:pPr>
        <w:pStyle w:val="AxureHeading3"/>
        <w:keepNext/>
      </w:pPr>
      <w:bookmarkStart w:id="94" w:name="_Toc454811948"/>
      <w:r>
        <w:lastRenderedPageBreak/>
        <w:t>panel - calendar</w:t>
      </w:r>
      <w:bookmarkEnd w:id="94"/>
    </w:p>
    <w:p w:rsidR="007B7C5C" w:rsidRDefault="00DE6567">
      <w:pPr>
        <w:pStyle w:val="AxureHeading4"/>
        <w:keepNext/>
      </w:pPr>
      <w:bookmarkStart w:id="95" w:name="_Toc454811949"/>
      <w:r>
        <w:t>November 2009</w:t>
      </w:r>
      <w:bookmarkEnd w:id="95"/>
    </w:p>
    <w:p w:rsidR="007B7C5C" w:rsidRDefault="00DE6567">
      <w:pPr>
        <w:pStyle w:val="AxureHeading4"/>
        <w:keepNext/>
      </w:pPr>
      <w:bookmarkStart w:id="96" w:name="_Toc454811950"/>
      <w:r>
        <w:t>User Interface</w:t>
      </w:r>
      <w:bookmarkEnd w:id="9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1524000" cy="1714500"/>
            <wp:effectExtent l="0" t="0" r="0" b="0"/>
            <wp:docPr id="33" name="AXU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97" w:name="_Toc454811951"/>
      <w:r>
        <w:t>Widget Table</w:t>
      </w:r>
      <w:bookmarkEnd w:id="97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709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"11/5/2009</w:t>
            </w:r>
            <w:r>
              <w:t>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"11/7/2009"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</w:t>
            </w:r>
            <w:r>
              <w:t xml:space="preserve">  Set text on textfield - date equal to "11/8/2009"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"11/9/2009"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"11/10/2009"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"11/11/2009"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11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"11/12/2009"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Set text on textfield - date equal to "11/13/2009"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</w:t>
            </w:r>
            <w:r>
              <w:t xml:space="preserve"> to "11/15/2009"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"11/17/2009"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"11/18/2009"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"11/19/2009"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</w:t>
            </w:r>
            <w:r>
              <w:t>ate equal to "11/20/2009"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"11/21/2009"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"11/22/2009"</w:t>
            </w:r>
            <w:r>
              <w:br/>
              <w:t xml:space="preserve">    Hide panel - calen</w:t>
            </w:r>
            <w:r>
              <w:t>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</w:t>
            </w:r>
            <w:r>
              <w:t>ield - date equal to "11/25/2009"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"11/27/2009"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26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"11/28/2009"</w:t>
            </w:r>
            <w:r>
              <w:br/>
            </w:r>
            <w:r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"11/29/2009"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"11/30/2009"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"12/2/2009"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"12/3/2</w:t>
            </w:r>
            <w:r>
              <w:t>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"12/4/2009"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"12/5/2009"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Set text on textfield - date equal to "12/6/2009"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"12/7/2009"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</w:t>
            </w:r>
            <w:r>
              <w:t>o "12/8/2009"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"12/9/2009"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"12/10/2009"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"12/12/2009"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41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"11/2/2009"</w:t>
            </w:r>
            <w:r>
              <w:br/>
              <w:t xml:space="preserve">    Hide panel - calendar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98" w:name="_Toc454811952"/>
      <w:r>
        <w:lastRenderedPageBreak/>
        <w:t>Services-Finance</w:t>
      </w:r>
      <w:bookmarkEnd w:id="98"/>
    </w:p>
    <w:p w:rsidR="007B7C5C" w:rsidRDefault="00DE6567">
      <w:pPr>
        <w:pStyle w:val="AxureHeading3"/>
        <w:keepNext/>
      </w:pPr>
      <w:bookmarkStart w:id="99" w:name="_Toc454811953"/>
      <w:r>
        <w:t>User Interface</w:t>
      </w:r>
      <w:bookmarkEnd w:id="99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19100"/>
            <wp:effectExtent l="0" t="0" r="0" b="0"/>
            <wp:docPr id="34" name="AXU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100" w:name="_Toc454811954"/>
      <w:r>
        <w:lastRenderedPageBreak/>
        <w:t>Services-HealthAppointment</w:t>
      </w:r>
      <w:bookmarkEnd w:id="100"/>
    </w:p>
    <w:p w:rsidR="007B7C5C" w:rsidRDefault="00DE6567">
      <w:r>
        <w:t>OnPageLoa</w:t>
      </w:r>
      <w:r>
        <w:t>d:</w:t>
      </w:r>
      <w:r>
        <w:br/>
        <w:t xml:space="preserve">  Case 1:</w:t>
      </w:r>
      <w:r>
        <w:br/>
        <w:t xml:space="preserve">    Show/Hide Widget</w:t>
      </w:r>
    </w:p>
    <w:p w:rsidR="007B7C5C" w:rsidRDefault="00DE6567">
      <w:pPr>
        <w:pStyle w:val="AxureHeading3"/>
        <w:keepNext/>
      </w:pPr>
      <w:bookmarkStart w:id="101" w:name="_Toc454811955"/>
      <w:r>
        <w:t>User Interface</w:t>
      </w:r>
      <w:bookmarkEnd w:id="101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181350"/>
            <wp:effectExtent l="0" t="0" r="0" b="0"/>
            <wp:docPr id="35" name="AXU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102" w:name="_Toc454811956"/>
      <w:r>
        <w:t>Widget Table</w:t>
      </w:r>
      <w:bookmarkEnd w:id="102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2324"/>
        <w:gridCol w:w="5328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button - date picker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show or hide calendar:</w:t>
            </w:r>
            <w:r>
              <w:br/>
              <w:t xml:space="preserve">    Toggle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bold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toggle bold:</w:t>
            </w:r>
            <w:r>
              <w:br/>
            </w:r>
            <w:r>
              <w:t xml:space="preserve">    Set is selected of textarea button - bold equal to "toggle"</w:t>
            </w:r>
            <w:r>
              <w:br/>
              <w:t xml:space="preserve">    Set Focus on textarea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italic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toggle italic:</w:t>
            </w:r>
            <w:r>
              <w:br/>
              <w:t xml:space="preserve">    Set is selected of textarea button - italic equal to "toggle"</w:t>
            </w:r>
            <w:r>
              <w:br/>
              <w:t xml:space="preserve">    Set Focus on textarea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</w:t>
            </w:r>
            <w:r>
              <w:t xml:space="preserve"> underline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toggle underline:</w:t>
            </w:r>
            <w:r>
              <w:br/>
              <w:t xml:space="preserve">    Set is selected of textarea button - underline equal to "toggle"</w:t>
            </w:r>
            <w:r>
              <w:br/>
              <w:t xml:space="preserve">    Set Focus on textarea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unordered list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toggle unordered list:</w:t>
            </w:r>
            <w:r>
              <w:br/>
            </w:r>
            <w:r>
              <w:t xml:space="preserve">    Set is selected of textarea button - unordered list equal to "toggle", and</w:t>
            </w:r>
            <w:r>
              <w:br/>
              <w:t xml:space="preserve"> is selected of textarea button - ordered list equal to "false"</w:t>
            </w:r>
            <w:r>
              <w:br/>
              <w:t xml:space="preserve">    Set Focus on textarea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ordered list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toggle ordered list:</w:t>
            </w:r>
            <w:r>
              <w:br/>
              <w:t xml:space="preserve">    Set is selected o</w:t>
            </w:r>
            <w:r>
              <w:t>f textarea button - ordered list equal to "toggle", and</w:t>
            </w:r>
            <w:r>
              <w:br/>
              <w:t xml:space="preserve"> is selected of textarea button - unordered list equal to "false"</w:t>
            </w:r>
            <w:r>
              <w:br/>
              <w:t xml:space="preserve">    Set Focus on textarea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outdent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outdent:</w:t>
            </w:r>
            <w:r>
              <w:br/>
              <w:t xml:space="preserve">    Set Focus on textarea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indent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</w:t>
            </w:r>
            <w:r>
              <w:t>ck:</w:t>
            </w:r>
            <w:r>
              <w:br/>
              <w:t xml:space="preserve">  indent:</w:t>
            </w:r>
            <w:r>
              <w:br/>
              <w:t xml:space="preserve">    Set Focus on textarea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align left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set left align:</w:t>
            </w:r>
            <w:r>
              <w:br/>
              <w:t xml:space="preserve">    Set is selected of textarea button - align left equal to "true", and</w:t>
            </w:r>
            <w:r>
              <w:br/>
              <w:t xml:space="preserve"> is selected of textarea button - align right equal to "false", and</w:t>
            </w:r>
            <w:r>
              <w:br/>
            </w:r>
            <w:r>
              <w:t xml:space="preserve"> is selected of textarea button - align center equal to "false"</w:t>
            </w:r>
            <w:r>
              <w:br/>
              <w:t xml:space="preserve">    Set Focus on textarea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align center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set center align:</w:t>
            </w:r>
            <w:r>
              <w:br/>
              <w:t xml:space="preserve">    Set is selected of textarea button - align left equal to "false", and</w:t>
            </w:r>
            <w:r>
              <w:br/>
              <w:t xml:space="preserve"> is selected of textarea but</w:t>
            </w:r>
            <w:r>
              <w:t>ton - align right equal to "false", and</w:t>
            </w:r>
            <w:r>
              <w:br/>
              <w:t xml:space="preserve"> is selected of textarea button - align center equal to "true"</w:t>
            </w:r>
            <w:r>
              <w:br/>
              <w:t xml:space="preserve">    Set Focus on textarea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textarea button - align right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set right align:</w:t>
            </w:r>
            <w:r>
              <w:br/>
            </w:r>
            <w:r>
              <w:t xml:space="preserve">    Set is selected of textarea button - align left equal to "false", and</w:t>
            </w:r>
            <w:r>
              <w:br/>
              <w:t xml:space="preserve"> is selected of textarea button - align right equal to "true", and</w:t>
            </w:r>
            <w:r>
              <w:br/>
              <w:t xml:space="preserve"> is selected of textarea button - align center equal to "false"</w:t>
            </w:r>
            <w:r>
              <w:br/>
              <w:t xml:space="preserve">    Set Focus on textarea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headerComboboxGrp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</w:t>
            </w:r>
            <w:r>
              <w:t>lick:</w:t>
            </w:r>
            <w:r>
              <w:br/>
              <w:t xml:space="preserve">  Case 1:</w:t>
            </w:r>
            <w:r>
              <w:br/>
              <w:t xml:space="preserve">    Show/Hide Widget</w:t>
            </w:r>
            <w:r>
              <w:br/>
              <w:t>OnLostFocus:</w:t>
            </w:r>
            <w:r>
              <w:br/>
              <w:t xml:space="preserve">  Case 1:</w:t>
            </w:r>
            <w:r>
              <w:br/>
              <w:t xml:space="preserve">    Show/Hide Widget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headerComboboxGrp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Show/Hide Widget</w:t>
            </w:r>
            <w:r>
              <w:br/>
              <w:t>OnLostFocus:</w:t>
            </w:r>
            <w:r>
              <w:br/>
              <w:t xml:space="preserve">  Case 1:</w:t>
            </w:r>
            <w:r>
              <w:br/>
              <w:t xml:space="preserve">    Show/Hide Widget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quickLinksTable push/pull widgets </w:t>
            </w:r>
            <w:r>
              <w:t>below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successMsgGrp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Show successMsgGrp bring to front push widgets below</w:t>
            </w:r>
            <w:r>
              <w:br/>
              <w:t xml:space="preserve">    Set text on textarea equal to ""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successMsgGrp pull widgets below</w:t>
            </w:r>
          </w:p>
        </w:tc>
      </w:tr>
    </w:tbl>
    <w:p w:rsidR="007B7C5C" w:rsidRDefault="00DE6567">
      <w:pPr>
        <w:pStyle w:val="AxureHeading3"/>
        <w:keepNext/>
      </w:pPr>
      <w:bookmarkStart w:id="103" w:name="_Toc454811957"/>
      <w:r>
        <w:lastRenderedPageBreak/>
        <w:t>panel - calendar</w:t>
      </w:r>
      <w:bookmarkEnd w:id="103"/>
    </w:p>
    <w:p w:rsidR="007B7C5C" w:rsidRDefault="00DE6567">
      <w:pPr>
        <w:pStyle w:val="AxureHeading4"/>
        <w:keepNext/>
      </w:pPr>
      <w:bookmarkStart w:id="104" w:name="_Toc454811958"/>
      <w:r>
        <w:t>November 2009</w:t>
      </w:r>
      <w:bookmarkEnd w:id="104"/>
    </w:p>
    <w:p w:rsidR="007B7C5C" w:rsidRDefault="00DE6567">
      <w:pPr>
        <w:pStyle w:val="AxureHeading4"/>
        <w:keepNext/>
      </w:pPr>
      <w:bookmarkStart w:id="105" w:name="_Toc454811959"/>
      <w:r>
        <w:t>User Interface</w:t>
      </w:r>
      <w:bookmarkEnd w:id="105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1524000" cy="1714500"/>
            <wp:effectExtent l="0" t="0" r="0" b="0"/>
            <wp:docPr id="36" name="AXU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106" w:name="_Toc454811960"/>
      <w:r>
        <w:t>Widget Table</w:t>
      </w:r>
      <w:bookmarkEnd w:id="106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3709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"11/3/2009"</w:t>
            </w:r>
            <w:r>
              <w:br/>
            </w:r>
            <w:r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</w:t>
            </w:r>
            <w:r>
              <w:t>Set text on textfield - date equal to "11/6/2009"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"11/7/2009"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"11/8/2009"</w:t>
            </w:r>
            <w:r>
              <w:br/>
              <w:t xml:space="preserve">  </w:t>
            </w:r>
            <w:r>
              <w:t xml:space="preserve">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"11/9/2009"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"11/10/2009"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"11/11/2009"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11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"11/12/2009"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"11/13</w:t>
            </w:r>
            <w:r>
              <w:t>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</w:t>
            </w:r>
            <w:r>
              <w:t>Case 1:</w:t>
            </w:r>
            <w:r>
              <w:br/>
              <w:t xml:space="preserve">    Set text on textfield - date equal to "11/16/2009"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"11/17/2009"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"11/18/2009"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"11/19/2009"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"11/20</w:t>
            </w:r>
            <w:r>
              <w:t>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"11/21/2009"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"11/22/2009"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</w:t>
            </w:r>
            <w:r>
              <w:t>Case 1:</w:t>
            </w:r>
            <w:r>
              <w:br/>
              <w:t xml:space="preserve">    Set text on textfield - date equal to "11/23/2009"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"11/24/2009"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</w:t>
            </w:r>
            <w:r>
              <w:t>o "11/25/2009"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"11/27/2009"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26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"11/28/2009"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"11/29/2009"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"11/30/2009"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</w:t>
            </w:r>
            <w:r>
              <w:t>ate equal to "12/1/2009"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"12/2/2009"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"12/3/2009"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"12/4/2009"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"12/5/2009"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34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"12/6/2009"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"12/7/2009"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36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textfield - date equal to "12/8/2009"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37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"12/9/2009"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38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"12/10/2</w:t>
            </w:r>
            <w:r>
              <w:t>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39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40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"12/12/2009"</w:t>
            </w:r>
            <w:r>
              <w:br/>
              <w:t xml:space="preserve">    Hide panel - calendar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41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</w:r>
            <w:r>
              <w:t xml:space="preserve">  Case 1:</w:t>
            </w:r>
            <w:r>
              <w:br/>
              <w:t xml:space="preserve">    Set text on textfield - date equal to "11/1/2009"</w:t>
            </w:r>
            <w:r>
              <w:br/>
              <w:t xml:space="preserve">    Hide panel - calendar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Set text on textfield - date equal to "11/2/2009"</w:t>
            </w:r>
            <w:r>
              <w:br/>
              <w:t xml:space="preserve">    Hide panel - calendar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107" w:name="_Toc454811961"/>
      <w:r>
        <w:lastRenderedPageBreak/>
        <w:t>Dashboard v2</w:t>
      </w:r>
      <w:bookmarkEnd w:id="107"/>
    </w:p>
    <w:p w:rsidR="007B7C5C" w:rsidRDefault="00DE6567">
      <w:r>
        <w:t>OnPageLoad:</w:t>
      </w:r>
      <w:r>
        <w:br/>
        <w:t xml:space="preserve">  Case 1:</w:t>
      </w:r>
      <w:r>
        <w:br/>
        <w:t xml:space="preserve">    Set newsPnl to Next sl</w:t>
      </w:r>
      <w:r>
        <w:t>ide left out 500ms slide left in 500ms wrap repeat every 5000 ms delay first change</w:t>
      </w:r>
    </w:p>
    <w:p w:rsidR="007B7C5C" w:rsidRDefault="00DE6567">
      <w:pPr>
        <w:pStyle w:val="AxureHeading3"/>
        <w:keepNext/>
      </w:pPr>
      <w:bookmarkStart w:id="108" w:name="_Toc454811962"/>
      <w:r>
        <w:t>User Interface</w:t>
      </w:r>
      <w:bookmarkEnd w:id="108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457575"/>
            <wp:effectExtent l="0" t="0" r="0" b="0"/>
            <wp:docPr id="37" name="AXU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109" w:name="_Toc454811963"/>
      <w:r>
        <w:t>Widget Table</w:t>
      </w:r>
      <w:bookmarkEnd w:id="109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416"/>
        <w:gridCol w:w="4191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alertHeaderBox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eventsHeaderBox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Academics-Individual Course in Current Window</w:t>
            </w:r>
          </w:p>
        </w:tc>
      </w:tr>
    </w:tbl>
    <w:p w:rsidR="007B7C5C" w:rsidRDefault="00DE6567">
      <w:pPr>
        <w:pStyle w:val="AxureHeading3"/>
        <w:keepNext/>
      </w:pPr>
      <w:bookmarkStart w:id="110" w:name="_Toc454811964"/>
      <w:r>
        <w:lastRenderedPageBreak/>
        <w:t>newsPnl</w:t>
      </w:r>
      <w:bookmarkEnd w:id="110"/>
    </w:p>
    <w:p w:rsidR="007B7C5C" w:rsidRDefault="00DE6567">
      <w:pPr>
        <w:pStyle w:val="AxureHeading4"/>
        <w:keepNext/>
      </w:pPr>
      <w:bookmarkStart w:id="111" w:name="_Toc454811965"/>
      <w:r>
        <w:t>News1</w:t>
      </w:r>
      <w:bookmarkEnd w:id="111"/>
    </w:p>
    <w:p w:rsidR="007B7C5C" w:rsidRDefault="00DE6567">
      <w:pPr>
        <w:pStyle w:val="AxureHeading4"/>
        <w:keepNext/>
      </w:pPr>
      <w:bookmarkStart w:id="112" w:name="_Toc454811966"/>
      <w:r>
        <w:t>User Interface</w:t>
      </w:r>
      <w:bookmarkEnd w:id="11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476750"/>
            <wp:effectExtent l="0" t="0" r="0" b="0"/>
            <wp:docPr id="38" name="AXU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113" w:name="_Toc454811967"/>
      <w:r>
        <w:lastRenderedPageBreak/>
        <w:t>News2</w:t>
      </w:r>
      <w:bookmarkEnd w:id="113"/>
    </w:p>
    <w:p w:rsidR="007B7C5C" w:rsidRDefault="00DE6567">
      <w:pPr>
        <w:pStyle w:val="AxureHeading4"/>
        <w:keepNext/>
      </w:pPr>
      <w:bookmarkStart w:id="114" w:name="_Toc454811968"/>
      <w:r>
        <w:t>User Interface</w:t>
      </w:r>
      <w:bookmarkEnd w:id="11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476750"/>
            <wp:effectExtent l="0" t="0" r="0" b="0"/>
            <wp:docPr id="39" name="AXU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4"/>
        <w:keepNext/>
      </w:pPr>
      <w:bookmarkStart w:id="115" w:name="_Toc454811969"/>
      <w:r>
        <w:lastRenderedPageBreak/>
        <w:t>News3</w:t>
      </w:r>
      <w:bookmarkEnd w:id="115"/>
    </w:p>
    <w:p w:rsidR="007B7C5C" w:rsidRDefault="00DE6567">
      <w:pPr>
        <w:pStyle w:val="AxureHeading4"/>
        <w:keepNext/>
      </w:pPr>
      <w:bookmarkStart w:id="116" w:name="_Toc454811970"/>
      <w:r>
        <w:t>User Interface</w:t>
      </w:r>
      <w:bookmarkEnd w:id="116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476750"/>
            <wp:effectExtent l="0" t="0" r="0" b="0"/>
            <wp:docPr id="40" name="AXU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117" w:name="_Toc454811971"/>
      <w:r>
        <w:lastRenderedPageBreak/>
        <w:t>Page 3</w:t>
      </w:r>
      <w:bookmarkEnd w:id="117"/>
    </w:p>
    <w:p w:rsidR="007B7C5C" w:rsidRDefault="00DE6567">
      <w:pPr>
        <w:pStyle w:val="AxureHeading3"/>
        <w:keepNext/>
      </w:pPr>
      <w:bookmarkStart w:id="118" w:name="_Toc454811972"/>
      <w:r>
        <w:t>User Interface</w:t>
      </w:r>
      <w:bookmarkEnd w:id="118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19100"/>
            <wp:effectExtent l="0" t="0" r="0" b="0"/>
            <wp:docPr id="41" name="AXU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r>
        <w:br w:type="page"/>
      </w:r>
    </w:p>
    <w:p w:rsidR="007B7C5C" w:rsidRDefault="00DE6567">
      <w:pPr>
        <w:pStyle w:val="AxureHeading1"/>
        <w:keepNext/>
      </w:pPr>
      <w:bookmarkStart w:id="119" w:name="_Toc454811973"/>
      <w:r>
        <w:lastRenderedPageBreak/>
        <w:t>Masters</w:t>
      </w:r>
      <w:bookmarkEnd w:id="119"/>
    </w:p>
    <w:p w:rsidR="007B7C5C" w:rsidRDefault="00DE6567">
      <w:pPr>
        <w:pStyle w:val="AxureHeading2"/>
        <w:keepNext/>
      </w:pPr>
      <w:bookmarkStart w:id="120" w:name="_Toc454811974"/>
      <w:r>
        <w:t>Master List</w:t>
      </w:r>
      <w:bookmarkEnd w:id="120"/>
    </w:p>
    <w:p w:rsidR="007B7C5C" w:rsidRDefault="00DE6567">
      <w:r>
        <w:t>Header</w:t>
      </w:r>
      <w:r>
        <w:br/>
        <w:t>Main Menu</w:t>
      </w:r>
      <w:r>
        <w:br/>
        <w:t>Submit Button</w:t>
      </w:r>
      <w:r>
        <w:br/>
        <w:t>Footer</w:t>
      </w:r>
      <w:r>
        <w:br/>
        <w:t>Tile</w:t>
      </w:r>
      <w:r>
        <w:br/>
        <w:t>Back Button</w:t>
      </w:r>
      <w:r>
        <w:br/>
        <w:t>SearchRoomDialog</w:t>
      </w:r>
    </w:p>
    <w:p w:rsidR="007B7C5C" w:rsidRDefault="00DE6567">
      <w:pPr>
        <w:pStyle w:val="AxureHeading2"/>
        <w:keepNext/>
      </w:pPr>
      <w:r>
        <w:br w:type="page"/>
      </w:r>
      <w:bookmarkStart w:id="121" w:name="_Toc454811975"/>
      <w:r>
        <w:lastRenderedPageBreak/>
        <w:t>Header</w:t>
      </w:r>
      <w:bookmarkEnd w:id="121"/>
    </w:p>
    <w:p w:rsidR="007B7C5C" w:rsidRDefault="00DE6567">
      <w:r>
        <w:t>OnPageLoad:</w:t>
      </w:r>
      <w:r>
        <w:br/>
        <w:t xml:space="preserve">  Case 1:</w:t>
      </w:r>
      <w:r>
        <w:br/>
        <w:t xml:space="preserve">    Set text on (Rectangle) equal to "[[OnLoadVariable]]"</w:t>
      </w:r>
    </w:p>
    <w:p w:rsidR="007B7C5C" w:rsidRDefault="00DE6567">
      <w:pPr>
        <w:pStyle w:val="AxureHeading3"/>
        <w:keepNext/>
      </w:pPr>
      <w:bookmarkStart w:id="122" w:name="_Toc454811976"/>
      <w:r>
        <w:t>User Interface</w:t>
      </w:r>
      <w:bookmarkEnd w:id="12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09575"/>
            <wp:effectExtent l="0" t="0" r="0" b="0"/>
            <wp:docPr id="42" name="AXU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123" w:name="_Toc454811977"/>
      <w:r>
        <w:t>Widget Table</w:t>
      </w:r>
      <w:bookmarkEnd w:id="123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1683"/>
        <w:gridCol w:w="4378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headerComboboxGrp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Toggle menuItemsGrp</w:t>
            </w:r>
            <w:r>
              <w:br/>
              <w:t>OnLoad:</w:t>
            </w:r>
            <w:r>
              <w:br/>
              <w:t xml:space="preserve">  Case 1:</w:t>
            </w:r>
            <w:r>
              <w:br/>
            </w:r>
            <w:r>
              <w:t xml:space="preserve">    Set text on (Rectangle) equal to value of OnLoadVariable</w:t>
            </w:r>
            <w:r>
              <w:br/>
              <w:t>OnLostFocus:</w:t>
            </w:r>
            <w:r>
              <w:br/>
              <w:t xml:space="preserve">  Case 1:</w:t>
            </w:r>
            <w:r>
              <w:br/>
              <w:t xml:space="preserve">    Hide menuItemsGrp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Dashboard in Current Window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logoutMenuGrp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Login in Current Window</w:t>
            </w:r>
            <w:r>
              <w:br/>
              <w:t xml:space="preserve">    Set value of OnLo</w:t>
            </w:r>
            <w:r>
              <w:t>adVariable equal to ""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124" w:name="_Toc454811978"/>
      <w:r>
        <w:lastRenderedPageBreak/>
        <w:t>Main Menu</w:t>
      </w:r>
      <w:bookmarkEnd w:id="124"/>
    </w:p>
    <w:p w:rsidR="007B7C5C" w:rsidRDefault="00DE6567">
      <w:pPr>
        <w:pStyle w:val="AxureHeading3"/>
        <w:keepNext/>
      </w:pPr>
      <w:bookmarkStart w:id="125" w:name="_Toc454811979"/>
      <w:r>
        <w:t>User Interface</w:t>
      </w:r>
      <w:bookmarkEnd w:id="125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171450"/>
            <wp:effectExtent l="0" t="0" r="0" b="0"/>
            <wp:docPr id="43" name="AXU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Basic"/>
        <w:keepNext/>
      </w:pPr>
      <w:r>
        <w:t>Menu Object</w:t>
      </w:r>
    </w:p>
    <w:p w:rsidR="007B7C5C" w:rsidRDefault="00DE6567">
      <w:r>
        <w:rPr>
          <w:noProof/>
        </w:rPr>
        <w:drawing>
          <wp:inline distT="0" distB="0" distL="0" distR="0">
            <wp:extent cx="2047875" cy="1428750"/>
            <wp:effectExtent l="0" t="0" r="0" b="0"/>
            <wp:docPr id="44" name="AXU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047875" cy="2857500"/>
            <wp:effectExtent l="0" t="0" r="0" b="0"/>
            <wp:docPr id="45" name="AXU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047875" cy="1905000"/>
            <wp:effectExtent l="0" t="0" r="0" b="0"/>
            <wp:docPr id="46" name="AXU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047875" cy="1905000"/>
            <wp:effectExtent l="0" t="0" r="0" b="0"/>
            <wp:docPr id="47" name="AXU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047875" cy="1905000"/>
            <wp:effectExtent l="0" t="0" r="0" b="0"/>
            <wp:docPr id="48" name="AXU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047875" cy="1905000"/>
            <wp:effectExtent l="0" t="0" r="0" b="0"/>
            <wp:docPr id="49" name="AXU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7B7C5C" w:rsidRDefault="00DE6567">
      <w:pPr>
        <w:pStyle w:val="AxureHeading3"/>
        <w:keepNext/>
      </w:pPr>
      <w:bookmarkStart w:id="126" w:name="_Toc454811980"/>
      <w:r>
        <w:t>Widget Table</w:t>
      </w:r>
      <w:bookmarkEnd w:id="126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740"/>
        <w:gridCol w:w="4146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Dashboard in Current Window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Library - My Account in Current Window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Library - Learning Material in Current Window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Library - Reserve a Room in Current Window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lastRenderedPageBreak/>
              <w:t>5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Courses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Academics-MyCourses in Current Window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6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Academics-Transcripts in Current Window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7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Services-Parking in Current Window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8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Open Services-Finance in Current Window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9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Services-HealthAppointment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127" w:name="_Toc454811981"/>
      <w:r>
        <w:lastRenderedPageBreak/>
        <w:t>Submit Button</w:t>
      </w:r>
      <w:bookmarkEnd w:id="127"/>
    </w:p>
    <w:p w:rsidR="007B7C5C" w:rsidRDefault="00DE6567">
      <w:pPr>
        <w:pStyle w:val="AxureHeading3"/>
        <w:keepNext/>
      </w:pPr>
      <w:bookmarkStart w:id="128" w:name="_Toc454811982"/>
      <w:r>
        <w:t>User Interface</w:t>
      </w:r>
      <w:bookmarkEnd w:id="128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5181600" cy="590550"/>
            <wp:effectExtent l="0" t="0" r="0" b="0"/>
            <wp:docPr id="50" name="AXU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129" w:name="_Toc454811983"/>
      <w:r>
        <w:lastRenderedPageBreak/>
        <w:t>Footer</w:t>
      </w:r>
      <w:bookmarkEnd w:id="129"/>
    </w:p>
    <w:p w:rsidR="007B7C5C" w:rsidRDefault="00DE6567">
      <w:pPr>
        <w:pStyle w:val="AxureHeading3"/>
        <w:keepNext/>
      </w:pPr>
      <w:bookmarkStart w:id="130" w:name="_Toc454811984"/>
      <w:r>
        <w:t>User Interface</w:t>
      </w:r>
      <w:bookmarkEnd w:id="130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3467100"/>
            <wp:effectExtent l="0" t="0" r="0" b="0"/>
            <wp:docPr id="51" name="AXU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131" w:name="_Toc454811985"/>
      <w:r>
        <w:lastRenderedPageBreak/>
        <w:t>Tile</w:t>
      </w:r>
      <w:bookmarkEnd w:id="131"/>
    </w:p>
    <w:p w:rsidR="007B7C5C" w:rsidRDefault="00DE6567">
      <w:pPr>
        <w:pStyle w:val="AxureHeading3"/>
        <w:keepNext/>
      </w:pPr>
      <w:bookmarkStart w:id="132" w:name="_Toc454811986"/>
      <w:r>
        <w:t>User Interface</w:t>
      </w:r>
      <w:bookmarkEnd w:id="132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4591050" cy="2771775"/>
            <wp:effectExtent l="0" t="0" r="0" b="0"/>
            <wp:docPr id="52" name="AXU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2"/>
        <w:keepNext/>
      </w:pPr>
      <w:r>
        <w:br w:type="page"/>
      </w:r>
      <w:bookmarkStart w:id="133" w:name="_Toc454811987"/>
      <w:r>
        <w:lastRenderedPageBreak/>
        <w:t>Back Button</w:t>
      </w:r>
      <w:bookmarkEnd w:id="133"/>
    </w:p>
    <w:p w:rsidR="007B7C5C" w:rsidRDefault="00DE6567">
      <w:pPr>
        <w:pStyle w:val="AxureHeading3"/>
        <w:keepNext/>
      </w:pPr>
      <w:bookmarkStart w:id="134" w:name="_Toc454811988"/>
      <w:r>
        <w:t>User Interface</w:t>
      </w:r>
      <w:bookmarkEnd w:id="134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2790825" cy="1257300"/>
            <wp:effectExtent l="0" t="0" r="0" b="0"/>
            <wp:docPr id="53" name="AXU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135" w:name="_Toc454811989"/>
      <w:r>
        <w:t>Widget Table</w:t>
      </w:r>
      <w:bookmarkEnd w:id="135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812"/>
        <w:gridCol w:w="2510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Open Login in Current Window</w:t>
            </w:r>
          </w:p>
        </w:tc>
      </w:tr>
    </w:tbl>
    <w:p w:rsidR="007B7C5C" w:rsidRDefault="00DE6567">
      <w:pPr>
        <w:pStyle w:val="AxureHeading2"/>
        <w:keepNext/>
      </w:pPr>
      <w:r>
        <w:br w:type="page"/>
      </w:r>
      <w:bookmarkStart w:id="136" w:name="_Toc454811990"/>
      <w:r>
        <w:lastRenderedPageBreak/>
        <w:t>SearchRoomDialog</w:t>
      </w:r>
      <w:bookmarkEnd w:id="136"/>
    </w:p>
    <w:p w:rsidR="007B7C5C" w:rsidRDefault="00DE6567">
      <w:pPr>
        <w:pStyle w:val="AxureHeading3"/>
        <w:keepNext/>
      </w:pPr>
      <w:bookmarkStart w:id="137" w:name="_Toc454811991"/>
      <w:r>
        <w:t>User Interface</w:t>
      </w:r>
      <w:bookmarkEnd w:id="137"/>
    </w:p>
    <w:p w:rsidR="007B7C5C" w:rsidRDefault="00DE6567">
      <w:pPr>
        <w:pStyle w:val="AxureImageParagraph"/>
      </w:pPr>
      <w:r>
        <w:rPr>
          <w:noProof/>
        </w:rPr>
        <w:drawing>
          <wp:inline distT="0" distB="0" distL="0" distR="0">
            <wp:extent cx="6858000" cy="4429125"/>
            <wp:effectExtent l="0" t="0" r="0" b="0"/>
            <wp:docPr id="54" name="AXU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C5C" w:rsidRDefault="00DE6567">
      <w:pPr>
        <w:pStyle w:val="AxureHeading3"/>
        <w:keepNext/>
      </w:pPr>
      <w:bookmarkStart w:id="138" w:name="_Toc454811992"/>
      <w:r>
        <w:t>Widget Table</w:t>
      </w:r>
      <w:bookmarkEnd w:id="138"/>
    </w:p>
    <w:tbl>
      <w:tblPr>
        <w:tblStyle w:val="AxureTableStyle"/>
        <w:tblW w:w="0" w:type="auto"/>
        <w:tblLook w:val="04A0" w:firstRow="1" w:lastRow="0" w:firstColumn="1" w:lastColumn="0" w:noHBand="0" w:noVBand="1"/>
      </w:tblPr>
      <w:tblGrid>
        <w:gridCol w:w="776"/>
        <w:gridCol w:w="812"/>
        <w:gridCol w:w="4786"/>
      </w:tblGrid>
      <w:tr w:rsidR="007B7C5C" w:rsidTr="007B7C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Name</w:t>
            </w:r>
          </w:p>
        </w:tc>
        <w:tc>
          <w:tcPr>
            <w:tcW w:w="0" w:type="auto"/>
          </w:tcPr>
          <w:p w:rsidR="007B7C5C" w:rsidRDefault="00DE6567">
            <w:pPr>
              <w:pStyle w:val="AxureTableHeaderText"/>
            </w:pPr>
            <w:r>
              <w:t>Interactions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7B7C5C" w:rsidRDefault="007B7C5C">
            <w:pPr>
              <w:pStyle w:val="AxureTableNormalText"/>
            </w:pP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</w:p>
        </w:tc>
      </w:tr>
      <w:tr w:rsidR="007B7C5C" w:rsidTr="007B7C5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  <w:t xml:space="preserve">    Hide confirmDialogGrp</w:t>
            </w:r>
          </w:p>
        </w:tc>
      </w:tr>
      <w:tr w:rsidR="007B7C5C" w:rsidTr="007B7C5C"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signInBtn</w:t>
            </w:r>
          </w:p>
        </w:tc>
        <w:tc>
          <w:tcPr>
            <w:tcW w:w="0" w:type="auto"/>
          </w:tcPr>
          <w:p w:rsidR="007B7C5C" w:rsidRDefault="00DE6567">
            <w:pPr>
              <w:pStyle w:val="AxureTableNormalText"/>
            </w:pPr>
            <w:r>
              <w:t>OnClick:</w:t>
            </w:r>
            <w:r>
              <w:br/>
              <w:t xml:space="preserve">  Case 1:</w:t>
            </w:r>
            <w:r>
              <w:br/>
            </w:r>
            <w:r>
              <w:t xml:space="preserve">    Set text on Unidentified equal to "30 Sep 2016, 12:00 PM", and</w:t>
            </w:r>
            <w:r>
              <w:br/>
              <w:t xml:space="preserve"> text on Unidentified equal to "--"</w:t>
            </w:r>
            <w:r>
              <w:br/>
              <w:t xml:space="preserve">    Hide confirmDialogGrp</w:t>
            </w:r>
            <w:r>
              <w:br/>
              <w:t xml:space="preserve">    Show/Hide Widget</w:t>
            </w:r>
          </w:p>
        </w:tc>
      </w:tr>
    </w:tbl>
    <w:p w:rsidR="007B7C5C" w:rsidRDefault="007B7C5C">
      <w:pPr>
        <w:sectPr w:rsidR="007B7C5C"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:rsidR="00DE6567" w:rsidRDefault="00DE6567"/>
    <w:sectPr w:rsidR="00DE6567" w:rsidSect="004F3FB3">
      <w:headerReference w:type="default" r:id="rId61"/>
      <w:footerReference w:type="default" r:id="rId62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6567" w:rsidRDefault="00DE6567" w:rsidP="00093BE1">
      <w:pPr>
        <w:spacing w:before="0" w:after="0"/>
      </w:pPr>
      <w:r>
        <w:separator/>
      </w:r>
    </w:p>
  </w:endnote>
  <w:endnote w:type="continuationSeparator" w:id="0">
    <w:p w:rsidR="00DE6567" w:rsidRDefault="00DE6567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9C786C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59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4E4B2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6567" w:rsidRDefault="00DE6567" w:rsidP="00093BE1">
      <w:pPr>
        <w:spacing w:before="0" w:after="0"/>
      </w:pPr>
      <w:r>
        <w:separator/>
      </w:r>
    </w:p>
  </w:footnote>
  <w:footnote w:type="continuationSeparator" w:id="0">
    <w:p w:rsidR="00DE6567" w:rsidRDefault="00DE6567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9C786C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MyNEU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764427062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9C786C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MyNEU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15AC2CD8"/>
    <w:multiLevelType w:val="multilevel"/>
    <w:tmpl w:val="0E74F60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1F622F22"/>
    <w:multiLevelType w:val="multilevel"/>
    <w:tmpl w:val="B8E22E9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9" w15:restartNumberingAfterBreak="0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 w15:restartNumberingAfterBreak="0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 w15:restartNumberingAfterBreak="0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10"/>
  </w:num>
  <w:num w:numId="3">
    <w:abstractNumId w:val="9"/>
  </w:num>
  <w:num w:numId="4">
    <w:abstractNumId w:val="12"/>
  </w:num>
  <w:num w:numId="5">
    <w:abstractNumId w:val="3"/>
  </w:num>
  <w:num w:numId="6">
    <w:abstractNumId w:val="6"/>
  </w:num>
  <w:num w:numId="7">
    <w:abstractNumId w:val="11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300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E4B27"/>
    <w:rsid w:val="004F3FB3"/>
    <w:rsid w:val="005164E1"/>
    <w:rsid w:val="00526A97"/>
    <w:rsid w:val="00536F6D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D201C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B7C5C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C786C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E6567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E272DE"/>
  <w15:docId w15:val="{6042754D-9C2B-4862-8053-2921F138E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2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Normal"/>
    <w:next w:val="Normal"/>
    <w:autoRedefine/>
    <w:uiPriority w:val="39"/>
    <w:rsid w:val="00360CB9"/>
    <w:pPr>
      <w:spacing w:line="360" w:lineRule="auto"/>
      <w:ind w:left="960"/>
    </w:pPr>
  </w:style>
  <w:style w:type="character" w:styleId="Hyperlink"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basedOn w:val="TableNormal"/>
    <w:rsid w:val="00D900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styleId="TOC6">
    <w:name w:val="toc 6"/>
    <w:basedOn w:val="Normal"/>
    <w:next w:val="Normal"/>
    <w:autoRedefine/>
    <w:uiPriority w:val="39"/>
    <w:unhideWhenUsed/>
    <w:rsid w:val="009C786C"/>
    <w:pPr>
      <w:spacing w:before="0"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9C786C"/>
    <w:pPr>
      <w:spacing w:before="0"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9C786C"/>
    <w:pPr>
      <w:spacing w:before="0"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9C786C"/>
    <w:pPr>
      <w:spacing w:before="0"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3F6095"/>
    <w:rsid w:val="004C4F25"/>
    <w:rsid w:val="006B709E"/>
    <w:rsid w:val="009D3071"/>
    <w:rsid w:val="00EF7266"/>
    <w:rsid w:val="00F3638D"/>
    <w:rsid w:val="00FA1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FA687B-51A4-4FF1-B5B0-5D25B4FC0B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3</TotalTime>
  <Pages>59</Pages>
  <Words>5819</Words>
  <Characters>33171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38913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MyNEU</dc:title>
  <dc:subject>Prototype Documentation</dc:subject>
  <dc:creator>[Your Name]</dc:creator>
  <cp:lastModifiedBy>Vineet Dandekar</cp:lastModifiedBy>
  <cp:revision>5</cp:revision>
  <cp:lastPrinted>2010-09-03T00:33:00Z</cp:lastPrinted>
  <dcterms:created xsi:type="dcterms:W3CDTF">2010-09-03T21:47:00Z</dcterms:created>
  <dcterms:modified xsi:type="dcterms:W3CDTF">2016-06-27T21:29:00Z</dcterms:modified>
</cp:coreProperties>
</file>